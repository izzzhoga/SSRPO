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902" w:rsidRPr="0018056E" w:rsidRDefault="00546902" w:rsidP="00F65802">
      <w:pPr>
        <w:shd w:val="clear" w:color="auto" w:fill="F9F9F9"/>
        <w:ind w:firstLine="851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Лабораторная работа №1</w:t>
      </w:r>
    </w:p>
    <w:p w:rsidR="00546902" w:rsidRPr="0018056E" w:rsidRDefault="00546902" w:rsidP="00F65802">
      <w:pPr>
        <w:shd w:val="clear" w:color="auto" w:fill="F9F9F9"/>
        <w:ind w:firstLine="851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 xml:space="preserve">Тема Введение в </w:t>
      </w: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val="en-US" w:eastAsia="ru-RU"/>
        </w:rPr>
        <w:t>Python</w:t>
      </w:r>
    </w:p>
    <w:p w:rsidR="00546902" w:rsidRPr="0018056E" w:rsidRDefault="00546902" w:rsidP="00F65802">
      <w:pPr>
        <w:shd w:val="clear" w:color="auto" w:fill="F9F9F9"/>
        <w:ind w:firstLine="851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46902" w:rsidRPr="00F65802" w:rsidRDefault="00546902" w:rsidP="00F65802">
      <w:pPr>
        <w:shd w:val="clear" w:color="auto" w:fill="F9F9F9"/>
        <w:ind w:firstLine="851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Содержание:</w:t>
      </w:r>
    </w:p>
    <w:p w:rsidR="00546902" w:rsidRPr="00F65802" w:rsidRDefault="00546902" w:rsidP="00F65802">
      <w:pPr>
        <w:numPr>
          <w:ilvl w:val="0"/>
          <w:numId w:val="2"/>
        </w:numPr>
        <w:shd w:val="clear" w:color="auto" w:fill="F9F9F9"/>
        <w:ind w:left="0"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color w:val="27B399"/>
          <w:sz w:val="28"/>
          <w:szCs w:val="28"/>
          <w:lang w:eastAsia="ru-RU"/>
        </w:rPr>
        <w:t>Среда разработки</w:t>
      </w:r>
    </w:p>
    <w:p w:rsidR="00546902" w:rsidRPr="00F65802" w:rsidRDefault="00546902" w:rsidP="00F65802">
      <w:pPr>
        <w:numPr>
          <w:ilvl w:val="0"/>
          <w:numId w:val="2"/>
        </w:numPr>
        <w:shd w:val="clear" w:color="auto" w:fill="F9F9F9"/>
        <w:ind w:left="0"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color w:val="27B399"/>
          <w:sz w:val="28"/>
          <w:szCs w:val="28"/>
          <w:lang w:eastAsia="ru-RU"/>
        </w:rPr>
        <w:t>Сравнение кода двух языков</w:t>
      </w:r>
    </w:p>
    <w:p w:rsidR="00546902" w:rsidRPr="00F65802" w:rsidRDefault="00546902" w:rsidP="00F65802">
      <w:pPr>
        <w:numPr>
          <w:ilvl w:val="0"/>
          <w:numId w:val="2"/>
        </w:numPr>
        <w:shd w:val="clear" w:color="auto" w:fill="F9F9F9"/>
        <w:ind w:left="0"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color w:val="27B399"/>
          <w:sz w:val="28"/>
          <w:szCs w:val="28"/>
          <w:lang w:eastAsia="ru-RU"/>
        </w:rPr>
        <w:t>Оператор присваивания</w:t>
      </w:r>
    </w:p>
    <w:p w:rsidR="00546902" w:rsidRPr="00F65802" w:rsidRDefault="00546902" w:rsidP="00F65802">
      <w:pPr>
        <w:numPr>
          <w:ilvl w:val="0"/>
          <w:numId w:val="2"/>
        </w:numPr>
        <w:shd w:val="clear" w:color="auto" w:fill="F9F9F9"/>
        <w:ind w:left="0"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color w:val="27B399"/>
          <w:sz w:val="28"/>
          <w:szCs w:val="28"/>
          <w:lang w:eastAsia="ru-RU"/>
        </w:rPr>
        <w:t>Ввод и вывод данных</w:t>
      </w:r>
    </w:p>
    <w:p w:rsidR="00546902" w:rsidRPr="00F65802" w:rsidRDefault="00546902" w:rsidP="00F65802">
      <w:pPr>
        <w:numPr>
          <w:ilvl w:val="0"/>
          <w:numId w:val="2"/>
        </w:numPr>
        <w:shd w:val="clear" w:color="auto" w:fill="F9F9F9"/>
        <w:ind w:left="0"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color w:val="27B399"/>
          <w:sz w:val="28"/>
          <w:szCs w:val="28"/>
          <w:lang w:eastAsia="ru-RU"/>
        </w:rPr>
        <w:t>Арифметические действия и математические функции</w:t>
      </w:r>
    </w:p>
    <w:p w:rsidR="00546902" w:rsidRPr="00F65802" w:rsidRDefault="00546902" w:rsidP="00F65802">
      <w:pPr>
        <w:numPr>
          <w:ilvl w:val="0"/>
          <w:numId w:val="2"/>
        </w:numPr>
        <w:shd w:val="clear" w:color="auto" w:fill="F9F9F9"/>
        <w:ind w:left="0"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color w:val="27B399"/>
          <w:sz w:val="28"/>
          <w:szCs w:val="28"/>
          <w:lang w:eastAsia="ru-RU"/>
        </w:rPr>
        <w:t>Преобразование типов</w:t>
      </w:r>
    </w:p>
    <w:p w:rsidR="00546902" w:rsidRPr="00F65802" w:rsidRDefault="00546902" w:rsidP="00F65802">
      <w:pPr>
        <w:numPr>
          <w:ilvl w:val="0"/>
          <w:numId w:val="2"/>
        </w:numPr>
        <w:shd w:val="clear" w:color="auto" w:fill="F9F9F9"/>
        <w:ind w:left="0"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color w:val="27B399"/>
          <w:sz w:val="28"/>
          <w:szCs w:val="28"/>
          <w:lang w:eastAsia="ru-RU"/>
        </w:rPr>
        <w:t>Python для системы счисления</w:t>
      </w:r>
    </w:p>
    <w:p w:rsidR="00546902" w:rsidRPr="00F65802" w:rsidRDefault="00546902" w:rsidP="00F65802">
      <w:pPr>
        <w:numPr>
          <w:ilvl w:val="0"/>
          <w:numId w:val="2"/>
        </w:numPr>
        <w:shd w:val="clear" w:color="auto" w:fill="F9F9F9"/>
        <w:ind w:left="0"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color w:val="27B399"/>
          <w:sz w:val="28"/>
          <w:szCs w:val="28"/>
          <w:lang w:eastAsia="ru-RU"/>
        </w:rPr>
        <w:t>Условный оператор</w:t>
      </w:r>
    </w:p>
    <w:p w:rsidR="00546902" w:rsidRPr="00F65802" w:rsidRDefault="00546902" w:rsidP="00F65802">
      <w:pPr>
        <w:numPr>
          <w:ilvl w:val="1"/>
          <w:numId w:val="2"/>
        </w:numPr>
        <w:shd w:val="clear" w:color="auto" w:fill="F9F9F9"/>
        <w:ind w:left="0"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color w:val="27B399"/>
          <w:sz w:val="28"/>
          <w:szCs w:val="28"/>
          <w:lang w:eastAsia="ru-RU"/>
        </w:rPr>
        <w:t>Сложные условия</w:t>
      </w:r>
    </w:p>
    <w:p w:rsidR="00546902" w:rsidRPr="0018056E" w:rsidRDefault="00546902" w:rsidP="00F65802">
      <w:pPr>
        <w:shd w:val="clear" w:color="auto" w:fill="FFFFFF"/>
        <w:spacing w:after="360"/>
        <w:ind w:firstLine="851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</w:p>
    <w:p w:rsidR="00546902" w:rsidRPr="00F65802" w:rsidRDefault="00546902" w:rsidP="00F65802">
      <w:pPr>
        <w:shd w:val="clear" w:color="auto" w:fill="FFFFFF"/>
        <w:spacing w:after="360"/>
        <w:ind w:firstLine="851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  <w:t>Среда разработки</w:t>
      </w:r>
    </w:p>
    <w:p w:rsidR="00546902" w:rsidRPr="00F65802" w:rsidRDefault="00546902" w:rsidP="0018056E">
      <w:pPr>
        <w:shd w:val="clear" w:color="auto" w:fill="FFFFFF"/>
        <w:spacing w:after="360"/>
        <w:ind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Для обуче</w:t>
      </w:r>
      <w:r w:rsidRPr="0018056E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ния используется IDLE python 3.</w:t>
      </w:r>
      <w:r w:rsidRPr="0018056E">
        <w:rPr>
          <w:rFonts w:ascii="Times New Roman" w:hAnsi="Times New Roman" w:cs="Times New Roman"/>
          <w:color w:val="555555"/>
          <w:sz w:val="28"/>
          <w:szCs w:val="28"/>
          <w:lang w:val="en-US" w:eastAsia="ru-RU"/>
        </w:rPr>
        <w:t>X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 xml:space="preserve"> GUI (возможна и другая среда разработки).</w:t>
      </w:r>
    </w:p>
    <w:p w:rsidR="00546902" w:rsidRPr="00F65802" w:rsidRDefault="00546902" w:rsidP="0018056E">
      <w:pPr>
        <w:shd w:val="clear" w:color="auto" w:fill="FFFFFF"/>
        <w:spacing w:after="360"/>
        <w:ind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Основным окном IDLE является окно интерпретатора, позволяющее программировать в интерактивном режиме, т.е. после ввода команды, она сразу же исполняется после нажатия [Enter]. Каждая строка начинается с символов </w:t>
      </w:r>
      <w:r w:rsidRPr="0018056E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&gt;&gt;&gt;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, результат выполнения отображается сразу под строкой оператора:</w:t>
      </w:r>
    </w:p>
    <w:p w:rsidR="00546902" w:rsidRPr="00F65802" w:rsidRDefault="00546902" w:rsidP="00F65802">
      <w:pPr>
        <w:shd w:val="clear" w:color="auto" w:fill="FFFFFF"/>
        <w:ind w:firstLine="851"/>
        <w:jc w:val="center"/>
        <w:rPr>
          <w:rFonts w:ascii="Verdana" w:hAnsi="Verdana" w:cs="Verdana"/>
          <w:color w:val="555555"/>
          <w:sz w:val="28"/>
          <w:szCs w:val="28"/>
          <w:lang w:eastAsia="ru-RU"/>
        </w:rPr>
      </w:pPr>
      <w:hyperlink r:id="rId5" w:history="1">
        <w:r w:rsidRPr="00F80D62">
          <w:rPr>
            <w:rFonts w:ascii="Verdana" w:hAnsi="Verdana" w:cs="Verdana"/>
            <w:noProof/>
            <w:color w:val="27B399"/>
            <w:sz w:val="28"/>
            <w:szCs w:val="28"/>
            <w:lang w:eastAsia="ru-R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" o:spid="_x0000_i1025" type="#_x0000_t75" alt="IDLE python 3.4" href="http://labs-org.ru/wp-content/uploads/1-6.p" style="width:262.5pt;height:179.25pt;visibility:visible" o:button="t">
              <v:fill o:detectmouseclick="t"/>
              <v:imagedata r:id="rId6" o:title=""/>
            </v:shape>
          </w:pict>
        </w:r>
      </w:hyperlink>
    </w:p>
    <w:p w:rsidR="00546902" w:rsidRPr="00F65802" w:rsidRDefault="00546902" w:rsidP="00F65802">
      <w:pPr>
        <w:shd w:val="clear" w:color="auto" w:fill="FFFFFF"/>
        <w:ind w:firstLine="851"/>
        <w:jc w:val="center"/>
        <w:rPr>
          <w:rFonts w:ascii="Times New Roman" w:hAnsi="Times New Roman" w:cs="Times New Roman"/>
          <w:i/>
          <w:iCs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i/>
          <w:iCs/>
          <w:color w:val="555555"/>
          <w:sz w:val="28"/>
          <w:szCs w:val="28"/>
          <w:lang w:eastAsia="ru-RU"/>
        </w:rPr>
        <w:t>IDLE python 3.4</w:t>
      </w:r>
    </w:p>
    <w:p w:rsidR="00546902" w:rsidRPr="00F65802" w:rsidRDefault="00546902" w:rsidP="0018056E">
      <w:pPr>
        <w:shd w:val="clear" w:color="auto" w:fill="FFFFFF"/>
        <w:spacing w:after="360"/>
        <w:ind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Для полноценной работы и сохранения результатов в файл следует выбрать в </w:t>
      </w:r>
      <w:r w:rsidRPr="0018056E">
        <w:rPr>
          <w:rFonts w:ascii="Times New Roman" w:hAnsi="Times New Roman" w:cs="Times New Roman"/>
          <w:i/>
          <w:iCs/>
          <w:color w:val="555555"/>
          <w:sz w:val="28"/>
          <w:szCs w:val="28"/>
          <w:lang w:eastAsia="ru-RU"/>
        </w:rPr>
        <w:t>меню File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пункт </w:t>
      </w:r>
      <w:r w:rsidRPr="0018056E">
        <w:rPr>
          <w:rFonts w:ascii="Times New Roman" w:hAnsi="Times New Roman" w:cs="Times New Roman"/>
          <w:i/>
          <w:iCs/>
          <w:color w:val="555555"/>
          <w:sz w:val="28"/>
          <w:szCs w:val="28"/>
          <w:lang w:eastAsia="ru-RU"/>
        </w:rPr>
        <w:t>NewFile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. После чего в открывшемся окне можно набирать код программы.</w:t>
      </w:r>
    </w:p>
    <w:p w:rsidR="00546902" w:rsidRPr="00F65802" w:rsidRDefault="00546902" w:rsidP="00F65802">
      <w:pPr>
        <w:shd w:val="clear" w:color="auto" w:fill="FFFFFF"/>
        <w:spacing w:after="360"/>
        <w:ind w:firstLine="851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  <w:t>Сравнение кода двух языков</w:t>
      </w:r>
    </w:p>
    <w:p w:rsidR="00546902" w:rsidRPr="00F65802" w:rsidRDefault="00546902" w:rsidP="0018056E">
      <w:pPr>
        <w:shd w:val="clear" w:color="auto" w:fill="FFFFFF"/>
        <w:spacing w:after="360"/>
        <w:ind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Для начала сравним фрагменты кода одной и той же программы, написанной на Python и на C++. Результат показывает, насколько меньше код, написанный на Python: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br/>
        <w:t>  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br/>
      </w: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На PYTHON</w:t>
      </w:r>
    </w:p>
    <w:tbl>
      <w:tblPr>
        <w:tblW w:w="9639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9395"/>
      </w:tblGrid>
      <w:tr w:rsidR="00546902" w:rsidRPr="00F80D62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9350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(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eastAsia="ru-RU"/>
              </w:rPr>
              <w:t>"Hello, World!"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:rsidR="00546902" w:rsidRPr="00F65802" w:rsidRDefault="00546902" w:rsidP="0018056E">
      <w:pPr>
        <w:shd w:val="clear" w:color="auto" w:fill="FFFFFF"/>
        <w:spacing w:after="360"/>
        <w:ind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На С++</w:t>
      </w:r>
    </w:p>
    <w:tbl>
      <w:tblPr>
        <w:tblW w:w="9639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9395"/>
      </w:tblGrid>
      <w:tr w:rsidR="00546902" w:rsidRPr="00F80D62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4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5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9350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9933"/>
                <w:sz w:val="28"/>
                <w:szCs w:val="28"/>
                <w:lang w:val="en-US" w:eastAsia="ru-RU"/>
              </w:rPr>
              <w:t xml:space="preserve">#include  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993333"/>
                <w:sz w:val="28"/>
                <w:szCs w:val="28"/>
                <w:lang w:val="en-US" w:eastAsia="ru-RU"/>
              </w:rPr>
              <w:t>void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main</w:t>
            </w:r>
            <w:r w:rsidRPr="00F65802">
              <w:rPr>
                <w:rFonts w:ascii="Courier New" w:hAnsi="Courier New" w:cs="Courier New"/>
                <w:color w:val="009900"/>
                <w:sz w:val="28"/>
                <w:szCs w:val="28"/>
                <w:lang w:val="en-US" w:eastAsia="ru-RU"/>
              </w:rPr>
              <w:t>()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cout</w:t>
            </w:r>
            <w:r w:rsidRPr="00F65802">
              <w:rPr>
                <w:rFonts w:ascii="Courier New" w:hAnsi="Courier New" w:cs="Courier New"/>
                <w:color w:val="339933"/>
                <w:sz w:val="28"/>
                <w:szCs w:val="28"/>
                <w:lang w:val="en-US" w:eastAsia="ru-RU"/>
              </w:rPr>
              <w:t>&lt;&lt;</w:t>
            </w:r>
            <w:r w:rsidRPr="00F65802">
              <w:rPr>
                <w:rFonts w:ascii="Courier New" w:hAnsi="Courier New" w:cs="Courier New"/>
                <w:color w:val="FF0000"/>
                <w:sz w:val="28"/>
                <w:szCs w:val="28"/>
                <w:lang w:val="en-US" w:eastAsia="ru-RU"/>
              </w:rPr>
              <w:t>"Hello, World!"</w:t>
            </w:r>
            <w:r w:rsidRPr="00232694">
              <w:rPr>
                <w:rFonts w:ascii="Courier New" w:hAnsi="Courier New" w:cs="Courier New"/>
                <w:color w:val="339933"/>
                <w:sz w:val="28"/>
                <w:szCs w:val="28"/>
                <w:lang w:val="en-US" w:eastAsia="ru-RU"/>
              </w:rPr>
              <w:t>&lt;&lt;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endl</w:t>
            </w:r>
            <w:r w:rsidRPr="00232694">
              <w:rPr>
                <w:rFonts w:ascii="Courier New" w:hAnsi="Courier New" w:cs="Courier New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009900"/>
                <w:sz w:val="28"/>
                <w:szCs w:val="28"/>
                <w:lang w:eastAsia="ru-RU"/>
              </w:rPr>
              <w:t>}</w:t>
            </w:r>
          </w:p>
        </w:tc>
      </w:tr>
    </w:tbl>
    <w:p w:rsidR="00546902" w:rsidRPr="00F65802" w:rsidRDefault="00546902" w:rsidP="0018056E">
      <w:pPr>
        <w:shd w:val="clear" w:color="auto" w:fill="FFFFFF"/>
        <w:spacing w:after="360"/>
        <w:ind w:firstLine="851"/>
        <w:jc w:val="both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  <w:t>Оператор присваивания</w:t>
      </w:r>
    </w:p>
    <w:p w:rsidR="00546902" w:rsidRPr="00F65802" w:rsidRDefault="00546902" w:rsidP="0018056E">
      <w:pPr>
        <w:shd w:val="clear" w:color="auto" w:fill="FFFFFF"/>
        <w:spacing w:after="360"/>
        <w:ind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Оператором присваивания является символ </w:t>
      </w:r>
      <w:r w:rsidRPr="0018056E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=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. Выполняется оператор стандартным образом: сначала вычисляется выражения справа от знака равенства, а затем полученное значение записывается в переменную, указанную слева от знака равенства.</w:t>
      </w:r>
    </w:p>
    <w:tbl>
      <w:tblPr>
        <w:tblW w:w="9639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412"/>
        <w:gridCol w:w="9227"/>
      </w:tblGrid>
      <w:tr w:rsidR="00546902" w:rsidRPr="00F80D62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4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5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6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7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8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9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10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9279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A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3.14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008000"/>
                <w:sz w:val="28"/>
                <w:szCs w:val="28"/>
                <w:lang w:val="en-US" w:eastAsia="ru-RU"/>
              </w:rPr>
              <w:t>type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A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))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en-US" w:eastAsia="ru-RU"/>
              </w:rPr>
              <w:t># float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A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'Hello'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008000"/>
                <w:sz w:val="28"/>
                <w:szCs w:val="28"/>
                <w:lang w:val="en-US" w:eastAsia="ru-RU"/>
              </w:rPr>
              <w:t>type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A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))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en-US" w:eastAsia="ru-RU"/>
              </w:rPr>
              <w:t># str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a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b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c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0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a +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1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a = a + 1 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с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5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//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2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en-US" w:eastAsia="ru-RU"/>
              </w:rPr>
              <w:t>#int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d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5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/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2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en-US" w:eastAsia="ru-RU"/>
              </w:rPr>
              <w:t># float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b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=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c**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2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eastAsia="ru-RU"/>
              </w:rPr>
              <w:t xml:space="preserve"># b = c^2 (степень) 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a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,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b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b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,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a 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eastAsia="ru-RU"/>
              </w:rPr>
              <w:t>обмензначениями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a=b, b=a</w:t>
            </w:r>
          </w:p>
        </w:tc>
      </w:tr>
    </w:tbl>
    <w:p w:rsidR="00546902" w:rsidRDefault="00546902" w:rsidP="00F65802">
      <w:pPr>
        <w:shd w:val="clear" w:color="auto" w:fill="FFFFFF"/>
        <w:spacing w:after="360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</w:p>
    <w:p w:rsidR="00546902" w:rsidRPr="00F65802" w:rsidRDefault="00546902" w:rsidP="0018056E">
      <w:pPr>
        <w:shd w:val="clear" w:color="auto" w:fill="FFFFFF"/>
        <w:spacing w:after="360"/>
        <w:ind w:firstLine="851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  <w:t>Ввод и вывод данных</w:t>
      </w:r>
    </w:p>
    <w:p w:rsidR="00546902" w:rsidRPr="00F65802" w:rsidRDefault="00546902" w:rsidP="00F65802">
      <w:pPr>
        <w:numPr>
          <w:ilvl w:val="0"/>
          <w:numId w:val="3"/>
        </w:numPr>
        <w:shd w:val="clear" w:color="auto" w:fill="FFFFFF"/>
        <w:spacing w:after="150"/>
        <w:ind w:left="285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Вывод данных осуществляется при помощи оператора </w:t>
      </w: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print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:</w:t>
      </w:r>
    </w:p>
    <w:tbl>
      <w:tblPr>
        <w:tblW w:w="9213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8969"/>
      </w:tblGrid>
      <w:tr w:rsidR="00546902" w:rsidRPr="00F80D62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4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5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8924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a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b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a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a + b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eastAsia="ru-RU"/>
              </w:rPr>
              <w:t>сумма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 xml:space="preserve"> = '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,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a + b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546902" w:rsidRPr="00F65802" w:rsidRDefault="00546902" w:rsidP="0018056E">
      <w:pPr>
        <w:numPr>
          <w:ilvl w:val="0"/>
          <w:numId w:val="3"/>
        </w:numPr>
        <w:shd w:val="clear" w:color="auto" w:fill="FFFFFF"/>
        <w:spacing w:after="150"/>
        <w:ind w:left="285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Существует возможность записи инструкций в одну строку, разделяя их через </w:t>
      </w:r>
      <w:r w:rsidRPr="0018056E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;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. Однако не следует часто использовать такой способ, это снижает удобочитаемость:</w:t>
      </w:r>
    </w:p>
    <w:tbl>
      <w:tblPr>
        <w:tblW w:w="9213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8969"/>
      </w:tblGrid>
      <w:tr w:rsidR="00546902" w:rsidRPr="00F80D62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8924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a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1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;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b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2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;</w:t>
            </w: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a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a + b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eastAsia="ru-RU"/>
              </w:rPr>
              <w:t>сумма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 xml:space="preserve"> = '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,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a + b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546902" w:rsidRPr="00F65802" w:rsidRDefault="00546902" w:rsidP="0018056E">
      <w:pPr>
        <w:numPr>
          <w:ilvl w:val="0"/>
          <w:numId w:val="3"/>
        </w:numPr>
        <w:shd w:val="clear" w:color="auto" w:fill="FFFFFF"/>
        <w:spacing w:after="150"/>
        <w:ind w:left="285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Для функции </w:t>
      </w: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print 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может задаваться так называемый сепаратор — разделитель между элементами вывода:</w:t>
      </w:r>
    </w:p>
    <w:tbl>
      <w:tblPr>
        <w:tblW w:w="9213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8969"/>
      </w:tblGrid>
      <w:tr w:rsidR="00546902" w:rsidRPr="00232694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8924" w:type="dxa"/>
            <w:shd w:val="clear" w:color="auto" w:fill="EEEEEE"/>
            <w:vAlign w:val="center"/>
          </w:tcPr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x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=</w:t>
            </w:r>
            <w:r w:rsidRPr="00232694">
              <w:rPr>
                <w:rFonts w:ascii="Courier New" w:hAnsi="Courier New" w:cs="Courier New"/>
                <w:color w:val="FF4500"/>
                <w:sz w:val="28"/>
                <w:szCs w:val="28"/>
                <w:lang w:val="fr-FR" w:eastAsia="ru-RU"/>
              </w:rPr>
              <w:t>2</w:t>
            </w:r>
          </w:p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y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=</w:t>
            </w:r>
            <w:r w:rsidRPr="00232694">
              <w:rPr>
                <w:rFonts w:ascii="Courier New" w:hAnsi="Courier New" w:cs="Courier New"/>
                <w:color w:val="FF4500"/>
                <w:sz w:val="28"/>
                <w:szCs w:val="28"/>
                <w:lang w:val="fr-FR" w:eastAsia="ru-RU"/>
              </w:rPr>
              <w:t>5</w:t>
            </w:r>
          </w:p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fr-FR" w:eastAsia="ru-RU"/>
              </w:rPr>
              <w:t>print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(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 xml:space="preserve"> x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,</w:t>
            </w:r>
            <w:r w:rsidRPr="00232694">
              <w:rPr>
                <w:rFonts w:ascii="Courier New" w:hAnsi="Courier New" w:cs="Courier New"/>
                <w:color w:val="483D8B"/>
                <w:sz w:val="28"/>
                <w:szCs w:val="28"/>
                <w:lang w:val="fr-FR" w:eastAsia="ru-RU"/>
              </w:rPr>
              <w:t>"+"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,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 xml:space="preserve"> y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,</w:t>
            </w:r>
            <w:r w:rsidRPr="00232694">
              <w:rPr>
                <w:rFonts w:ascii="Courier New" w:hAnsi="Courier New" w:cs="Courier New"/>
                <w:color w:val="483D8B"/>
                <w:sz w:val="28"/>
                <w:szCs w:val="28"/>
                <w:lang w:val="fr-FR" w:eastAsia="ru-RU"/>
              </w:rPr>
              <w:t>"="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,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x+y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,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sep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=</w:t>
            </w:r>
            <w:r w:rsidRPr="00232694">
              <w:rPr>
                <w:rFonts w:ascii="Courier New" w:hAnsi="Courier New" w:cs="Courier New"/>
                <w:color w:val="483D8B"/>
                <w:sz w:val="28"/>
                <w:szCs w:val="28"/>
                <w:lang w:val="fr-FR" w:eastAsia="ru-RU"/>
              </w:rPr>
              <w:t>" "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)</w:t>
            </w:r>
          </w:p>
        </w:tc>
      </w:tr>
    </w:tbl>
    <w:p w:rsidR="00546902" w:rsidRPr="00F65802" w:rsidRDefault="00546902" w:rsidP="0018056E">
      <w:pPr>
        <w:shd w:val="clear" w:color="auto" w:fill="FFFFFF"/>
        <w:spacing w:after="360"/>
        <w:ind w:left="285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Результат отобразится с пробелами между элементами: 2 + 5 = 7</w:t>
      </w:r>
    </w:p>
    <w:p w:rsidR="00546902" w:rsidRPr="00F65802" w:rsidRDefault="00546902" w:rsidP="00F65802">
      <w:pPr>
        <w:numPr>
          <w:ilvl w:val="0"/>
          <w:numId w:val="3"/>
        </w:numPr>
        <w:shd w:val="clear" w:color="auto" w:fill="FFFFFF"/>
        <w:spacing w:after="150"/>
        <w:ind w:left="285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Для форматированного вывода используется format:</w:t>
      </w:r>
    </w:p>
    <w:tbl>
      <w:tblPr>
        <w:tblW w:w="9071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8827"/>
      </w:tblGrid>
      <w:tr w:rsidR="00546902" w:rsidRPr="00232694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8782" w:type="dxa"/>
            <w:shd w:val="clear" w:color="auto" w:fill="EEEEEE"/>
            <w:vAlign w:val="center"/>
          </w:tcPr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 xml:space="preserve">x 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=</w:t>
            </w:r>
            <w:r w:rsidRPr="00232694">
              <w:rPr>
                <w:rFonts w:ascii="Courier New" w:hAnsi="Courier New" w:cs="Courier New"/>
                <w:color w:val="FF4500"/>
                <w:sz w:val="28"/>
                <w:szCs w:val="28"/>
                <w:lang w:val="fr-FR" w:eastAsia="ru-RU"/>
              </w:rPr>
              <w:t>11</w:t>
            </w:r>
          </w:p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fr-FR" w:eastAsia="ru-RU"/>
              </w:rPr>
              <w:t>print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(</w:t>
            </w:r>
            <w:r w:rsidRPr="00232694">
              <w:rPr>
                <w:rFonts w:ascii="Courier New" w:hAnsi="Courier New" w:cs="Courier New"/>
                <w:color w:val="483D8B"/>
                <w:sz w:val="28"/>
                <w:szCs w:val="28"/>
                <w:lang w:val="fr-FR" w:eastAsia="ru-RU"/>
              </w:rPr>
              <w:t>"{:4d}"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.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format(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x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))</w:t>
            </w:r>
          </w:p>
        </w:tc>
      </w:tr>
    </w:tbl>
    <w:p w:rsidR="00546902" w:rsidRPr="00F65802" w:rsidRDefault="00546902" w:rsidP="0018056E">
      <w:pPr>
        <w:shd w:val="clear" w:color="auto" w:fill="FFFFFF"/>
        <w:spacing w:after="360"/>
        <w:ind w:left="285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В результате выведется число 11, а перед ним два пробела, так как указано использовать для вывода четыре знакоместа.</w:t>
      </w:r>
    </w:p>
    <w:p w:rsidR="00546902" w:rsidRPr="00F65802" w:rsidRDefault="00546902" w:rsidP="00F65802">
      <w:pPr>
        <w:numPr>
          <w:ilvl w:val="0"/>
          <w:numId w:val="3"/>
        </w:numPr>
        <w:shd w:val="clear" w:color="auto" w:fill="FFFFFF"/>
        <w:spacing w:after="150"/>
        <w:ind w:left="285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Или с несколькими аргументами:</w:t>
      </w:r>
    </w:p>
    <w:tbl>
      <w:tblPr>
        <w:tblW w:w="9071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8827"/>
      </w:tblGrid>
      <w:tr w:rsidR="00546902" w:rsidRPr="00232694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8782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x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2</w:t>
            </w:r>
          </w:p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fr-FR" w:eastAsia="ru-RU"/>
              </w:rPr>
              <w:t>print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(</w:t>
            </w:r>
            <w:r w:rsidRPr="00232694">
              <w:rPr>
                <w:rFonts w:ascii="Courier New" w:hAnsi="Courier New" w:cs="Courier New"/>
                <w:color w:val="483D8B"/>
                <w:sz w:val="28"/>
                <w:szCs w:val="28"/>
                <w:lang w:val="fr-FR" w:eastAsia="ru-RU"/>
              </w:rPr>
              <w:t>"{:4d}{:4d}{:4d}"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.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format(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x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,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x+x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,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 xml:space="preserve"> x*x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))</w:t>
            </w:r>
          </w:p>
        </w:tc>
      </w:tr>
    </w:tbl>
    <w:p w:rsidR="00546902" w:rsidRPr="00F65802" w:rsidRDefault="00546902" w:rsidP="00F65802">
      <w:pPr>
        <w:shd w:val="clear" w:color="auto" w:fill="FFFFFF"/>
        <w:spacing w:after="360"/>
        <w:ind w:left="285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В итоге каждое из значений выводится из расчета 4 знакоместа.</w:t>
      </w:r>
    </w:p>
    <w:p w:rsidR="00546902" w:rsidRPr="00F65802" w:rsidRDefault="00546902" w:rsidP="0018056E">
      <w:pPr>
        <w:numPr>
          <w:ilvl w:val="0"/>
          <w:numId w:val="3"/>
        </w:numPr>
        <w:shd w:val="clear" w:color="auto" w:fill="FFFFFF"/>
        <w:spacing w:after="150"/>
        <w:ind w:left="285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Ввод данных осуществляется при помощи оператора </w:t>
      </w:r>
      <w:r w:rsidRPr="0018056E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input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:</w:t>
      </w:r>
    </w:p>
    <w:tbl>
      <w:tblPr>
        <w:tblW w:w="9071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8827"/>
      </w:tblGrid>
      <w:tr w:rsidR="00546902" w:rsidRPr="00F80D62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8782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a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=</w:t>
            </w:r>
            <w:r w:rsidRPr="00F65802">
              <w:rPr>
                <w:rFonts w:ascii="Courier New" w:hAnsi="Courier New" w:cs="Courier New"/>
                <w:color w:val="008000"/>
                <w:sz w:val="28"/>
                <w:szCs w:val="28"/>
                <w:lang w:eastAsia="ru-RU"/>
              </w:rPr>
              <w:t>input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()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(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a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:rsidR="00546902" w:rsidRPr="00F65802" w:rsidRDefault="00546902" w:rsidP="00F65802">
      <w:pPr>
        <w:numPr>
          <w:ilvl w:val="0"/>
          <w:numId w:val="3"/>
        </w:numPr>
        <w:shd w:val="clear" w:color="auto" w:fill="FFFFFF"/>
        <w:spacing w:after="150"/>
        <w:ind w:left="285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В скобках функции можно указать сообщение-комментарий к вводимым данным:</w:t>
      </w:r>
    </w:p>
    <w:tbl>
      <w:tblPr>
        <w:tblW w:w="9071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071"/>
      </w:tblGrid>
      <w:tr w:rsidR="00546902" w:rsidRPr="00F80D62">
        <w:trPr>
          <w:tblCellSpacing w:w="15" w:type="dxa"/>
        </w:trPr>
        <w:tc>
          <w:tcPr>
            <w:tcW w:w="9011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a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=</w:t>
            </w:r>
            <w:r w:rsidRPr="00F65802">
              <w:rPr>
                <w:rFonts w:ascii="Courier New" w:hAnsi="Courier New" w:cs="Courier New"/>
                <w:color w:val="008000"/>
                <w:sz w:val="28"/>
                <w:szCs w:val="28"/>
                <w:lang w:eastAsia="ru-RU"/>
              </w:rPr>
              <w:t>input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(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eastAsia="ru-RU"/>
              </w:rPr>
              <w:t>"Введите количество: "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:rsidR="00546902" w:rsidRPr="00232694" w:rsidRDefault="00546902" w:rsidP="0018056E">
      <w:pPr>
        <w:numPr>
          <w:ilvl w:val="0"/>
          <w:numId w:val="3"/>
        </w:numPr>
        <w:shd w:val="clear" w:color="auto" w:fill="FFFFFF"/>
        <w:spacing w:after="150"/>
        <w:ind w:left="285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Функция </w:t>
      </w: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input 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воспринимает входные данные, как поток символов. Поэтому, чтобы принять целочисленное значение, следует воспользоваться функцией </w:t>
      </w: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int()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:</w:t>
      </w:r>
    </w:p>
    <w:p w:rsidR="00546902" w:rsidRPr="00F65802" w:rsidRDefault="00546902" w:rsidP="0018056E">
      <w:pPr>
        <w:numPr>
          <w:ilvl w:val="0"/>
          <w:numId w:val="3"/>
        </w:numPr>
        <w:shd w:val="clear" w:color="auto" w:fill="FFFFFF"/>
        <w:spacing w:after="150"/>
        <w:ind w:left="285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</w:p>
    <w:tbl>
      <w:tblPr>
        <w:tblW w:w="9071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071"/>
      </w:tblGrid>
      <w:tr w:rsidR="00546902" w:rsidRPr="00F80D62">
        <w:trPr>
          <w:tblCellSpacing w:w="15" w:type="dxa"/>
        </w:trPr>
        <w:tc>
          <w:tcPr>
            <w:tcW w:w="9011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a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=</w:t>
            </w:r>
            <w:r w:rsidRPr="00F65802">
              <w:rPr>
                <w:rFonts w:ascii="Courier New" w:hAnsi="Courier New" w:cs="Courier New"/>
                <w:color w:val="008000"/>
                <w:sz w:val="28"/>
                <w:szCs w:val="28"/>
                <w:lang w:eastAsia="ru-RU"/>
              </w:rPr>
              <w:t>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(</w:t>
            </w:r>
            <w:r w:rsidRPr="00F65802">
              <w:rPr>
                <w:rFonts w:ascii="Courier New" w:hAnsi="Courier New" w:cs="Courier New"/>
                <w:color w:val="008000"/>
                <w:sz w:val="28"/>
                <w:szCs w:val="28"/>
                <w:lang w:eastAsia="ru-RU"/>
              </w:rPr>
              <w:t>input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())</w:t>
            </w:r>
          </w:p>
        </w:tc>
      </w:tr>
    </w:tbl>
    <w:p w:rsidR="00546902" w:rsidRDefault="00546902" w:rsidP="00232694">
      <w:pPr>
        <w:numPr>
          <w:ilvl w:val="0"/>
          <w:numId w:val="3"/>
        </w:numPr>
        <w:shd w:val="clear" w:color="auto" w:fill="FFFFFF"/>
        <w:spacing w:after="150"/>
        <w:ind w:left="285"/>
        <w:jc w:val="both"/>
        <w:rPr>
          <w:rFonts w:ascii="Verdana" w:hAnsi="Verdana" w:cs="Verdana"/>
          <w:b/>
          <w:bCs/>
          <w:color w:val="555555"/>
          <w:sz w:val="28"/>
          <w:szCs w:val="28"/>
          <w:lang w:val="en-US" w:eastAsia="ru-RU"/>
        </w:rPr>
      </w:pPr>
    </w:p>
    <w:p w:rsidR="00546902" w:rsidRPr="00232694" w:rsidRDefault="00546902" w:rsidP="00F65802">
      <w:pPr>
        <w:shd w:val="clear" w:color="auto" w:fill="EEEEFF"/>
        <w:jc w:val="both"/>
        <w:rPr>
          <w:rFonts w:ascii="Verdana" w:hAnsi="Verdana" w:cs="Verdana"/>
          <w:b/>
          <w:bCs/>
          <w:color w:val="555555"/>
          <w:sz w:val="28"/>
          <w:szCs w:val="28"/>
          <w:lang w:val="en-US" w:eastAsia="ru-RU"/>
        </w:rPr>
      </w:pPr>
    </w:p>
    <w:p w:rsidR="00546902" w:rsidRPr="00F65802" w:rsidRDefault="00546902" w:rsidP="00F65802">
      <w:pPr>
        <w:shd w:val="clear" w:color="auto" w:fill="EEEEFF"/>
        <w:jc w:val="both"/>
        <w:rPr>
          <w:rFonts w:ascii="Verdana" w:hAnsi="Verdana" w:cs="Verdana"/>
          <w:color w:val="555555"/>
          <w:sz w:val="28"/>
          <w:szCs w:val="28"/>
          <w:lang w:eastAsia="ru-RU"/>
        </w:rPr>
      </w:pPr>
      <w:bookmarkStart w:id="0" w:name="_GoBack"/>
      <w:bookmarkEnd w:id="0"/>
      <w:r w:rsidRPr="0018056E">
        <w:rPr>
          <w:rFonts w:ascii="Verdana" w:hAnsi="Verdana" w:cs="Verdana"/>
          <w:b/>
          <w:bCs/>
          <w:color w:val="555555"/>
          <w:sz w:val="28"/>
          <w:szCs w:val="28"/>
          <w:lang w:eastAsia="ru-RU"/>
        </w:rPr>
        <w:t>Задание Python 1_1: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br/>
        <w:t>Используя операторы </w:t>
      </w:r>
      <w:r w:rsidRPr="0018056E">
        <w:rPr>
          <w:rFonts w:ascii="Verdana" w:hAnsi="Verdana" w:cs="Verdana"/>
          <w:b/>
          <w:bCs/>
          <w:color w:val="555555"/>
          <w:sz w:val="28"/>
          <w:szCs w:val="28"/>
          <w:lang w:eastAsia="ru-RU"/>
        </w:rPr>
        <w:t>input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> и </w:t>
      </w:r>
      <w:r w:rsidRPr="0018056E">
        <w:rPr>
          <w:rFonts w:ascii="Verdana" w:hAnsi="Verdana" w:cs="Verdana"/>
          <w:b/>
          <w:bCs/>
          <w:color w:val="555555"/>
          <w:sz w:val="28"/>
          <w:szCs w:val="28"/>
          <w:lang w:eastAsia="ru-RU"/>
        </w:rPr>
        <w:t>print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>, выведите значения целых переменных </w:t>
      </w:r>
      <w:r w:rsidRPr="0018056E">
        <w:rPr>
          <w:rFonts w:ascii="Verdana" w:hAnsi="Verdana" w:cs="Verdana"/>
          <w:b/>
          <w:bCs/>
          <w:color w:val="555555"/>
          <w:sz w:val="28"/>
          <w:szCs w:val="28"/>
          <w:lang w:eastAsia="ru-RU"/>
        </w:rPr>
        <w:t>x=5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>и </w:t>
      </w:r>
      <w:r w:rsidRPr="0018056E">
        <w:rPr>
          <w:rFonts w:ascii="Verdana" w:hAnsi="Verdana" w:cs="Verdana"/>
          <w:b/>
          <w:bCs/>
          <w:color w:val="555555"/>
          <w:sz w:val="28"/>
          <w:szCs w:val="28"/>
          <w:lang w:eastAsia="ru-RU"/>
        </w:rPr>
        <w:t>y=3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> в следующих форматах:</w:t>
      </w:r>
    </w:p>
    <w:p w:rsidR="00546902" w:rsidRPr="00F65802" w:rsidRDefault="00546902" w:rsidP="00F65802">
      <w:pPr>
        <w:shd w:val="clear" w:color="auto" w:fill="EEEEFF"/>
        <w:jc w:val="both"/>
        <w:rPr>
          <w:rFonts w:ascii="Verdana" w:hAnsi="Verdana" w:cs="Verdana"/>
          <w:color w:val="555555"/>
          <w:sz w:val="28"/>
          <w:szCs w:val="28"/>
          <w:lang w:eastAsia="ru-RU"/>
        </w:rPr>
      </w:pPr>
      <w:r w:rsidRPr="00F65802">
        <w:rPr>
          <w:rFonts w:ascii="Verdana" w:eastAsia="Times New Roman" w:hAnsi="Symbol" w:cs="Symbol"/>
          <w:color w:val="555555"/>
          <w:sz w:val="28"/>
          <w:szCs w:val="28"/>
          <w:lang w:eastAsia="ru-RU"/>
        </w:rPr>
        <w:t>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 xml:space="preserve">  3+5=?</w:t>
      </w:r>
    </w:p>
    <w:p w:rsidR="00546902" w:rsidRPr="00F65802" w:rsidRDefault="00546902" w:rsidP="00F65802">
      <w:pPr>
        <w:shd w:val="clear" w:color="auto" w:fill="EEEEFF"/>
        <w:jc w:val="both"/>
        <w:rPr>
          <w:rFonts w:ascii="Verdana" w:hAnsi="Verdana" w:cs="Verdana"/>
          <w:color w:val="555555"/>
          <w:sz w:val="28"/>
          <w:szCs w:val="28"/>
          <w:lang w:eastAsia="ru-RU"/>
        </w:rPr>
      </w:pPr>
      <w:r w:rsidRPr="00F65802">
        <w:rPr>
          <w:rFonts w:ascii="Verdana" w:eastAsia="Times New Roman" w:hAnsi="Symbol" w:cs="Symbol"/>
          <w:color w:val="555555"/>
          <w:sz w:val="28"/>
          <w:szCs w:val="28"/>
          <w:lang w:eastAsia="ru-RU"/>
        </w:rPr>
        <w:t>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 xml:space="preserve">  3 | 5 | 8</w:t>
      </w:r>
    </w:p>
    <w:p w:rsidR="00546902" w:rsidRPr="00F65802" w:rsidRDefault="00546902" w:rsidP="00F65802">
      <w:pPr>
        <w:shd w:val="clear" w:color="auto" w:fill="EEEEFF"/>
        <w:jc w:val="both"/>
        <w:rPr>
          <w:rFonts w:ascii="Verdana" w:hAnsi="Verdana" w:cs="Verdana"/>
          <w:color w:val="555555"/>
          <w:sz w:val="28"/>
          <w:szCs w:val="28"/>
          <w:lang w:eastAsia="ru-RU"/>
        </w:rPr>
      </w:pPr>
      <w:r w:rsidRPr="00F65802">
        <w:rPr>
          <w:rFonts w:ascii="Verdana" w:eastAsia="Times New Roman" w:hAnsi="Symbol" w:cs="Symbol"/>
          <w:color w:val="555555"/>
          <w:sz w:val="28"/>
          <w:szCs w:val="28"/>
          <w:lang w:eastAsia="ru-RU"/>
        </w:rPr>
        <w:t>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 xml:space="preserve">  Z(5)=F(3)</w:t>
      </w:r>
    </w:p>
    <w:p w:rsidR="00546902" w:rsidRPr="00F65802" w:rsidRDefault="00546902" w:rsidP="00F65802">
      <w:pPr>
        <w:shd w:val="clear" w:color="auto" w:fill="EEEEFF"/>
        <w:jc w:val="both"/>
        <w:rPr>
          <w:rFonts w:ascii="Verdana" w:hAnsi="Verdana" w:cs="Verdana"/>
          <w:color w:val="555555"/>
          <w:sz w:val="28"/>
          <w:szCs w:val="28"/>
          <w:lang w:eastAsia="ru-RU"/>
        </w:rPr>
      </w:pPr>
      <w:r w:rsidRPr="00F65802">
        <w:rPr>
          <w:rFonts w:ascii="Verdana" w:eastAsia="Times New Roman" w:hAnsi="Symbol" w:cs="Symbol"/>
          <w:color w:val="555555"/>
          <w:sz w:val="28"/>
          <w:szCs w:val="28"/>
          <w:lang w:eastAsia="ru-RU"/>
        </w:rPr>
        <w:t>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 xml:space="preserve">  x=5; y=3;</w:t>
      </w:r>
    </w:p>
    <w:p w:rsidR="00546902" w:rsidRPr="00F65802" w:rsidRDefault="00546902" w:rsidP="00F65802">
      <w:pPr>
        <w:shd w:val="clear" w:color="auto" w:fill="EEEEFF"/>
        <w:jc w:val="both"/>
        <w:rPr>
          <w:rFonts w:ascii="Verdana" w:hAnsi="Verdana" w:cs="Verdana"/>
          <w:color w:val="555555"/>
          <w:sz w:val="28"/>
          <w:szCs w:val="28"/>
          <w:lang w:eastAsia="ru-RU"/>
        </w:rPr>
      </w:pPr>
      <w:r w:rsidRPr="00F65802">
        <w:rPr>
          <w:rFonts w:ascii="Verdana" w:eastAsia="Times New Roman" w:hAnsi="Symbol" w:cs="Symbol"/>
          <w:color w:val="555555"/>
          <w:sz w:val="28"/>
          <w:szCs w:val="28"/>
          <w:lang w:eastAsia="ru-RU"/>
        </w:rPr>
        <w:t>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 xml:space="preserve">  Ответ: (5;3)</w:t>
      </w:r>
    </w:p>
    <w:p w:rsidR="00546902" w:rsidRPr="0018056E" w:rsidRDefault="00546902" w:rsidP="00F65802">
      <w:pPr>
        <w:shd w:val="clear" w:color="auto" w:fill="FFFFFF"/>
        <w:spacing w:after="360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</w:p>
    <w:p w:rsidR="00546902" w:rsidRPr="00F65802" w:rsidRDefault="00546902" w:rsidP="00F65802">
      <w:pPr>
        <w:shd w:val="clear" w:color="auto" w:fill="FFFFFF"/>
        <w:spacing w:after="360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  <w:t>Арифметические действия и математические функции</w:t>
      </w:r>
    </w:p>
    <w:p w:rsidR="00546902" w:rsidRPr="00F65802" w:rsidRDefault="00546902" w:rsidP="00F65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18056E">
        <w:rPr>
          <w:rFonts w:ascii="Consolas" w:hAnsi="Consolas" w:cs="Consolas"/>
          <w:b/>
          <w:bCs/>
          <w:color w:val="333333"/>
          <w:sz w:val="28"/>
          <w:szCs w:val="28"/>
          <w:lang w:eastAsia="ru-RU"/>
        </w:rPr>
        <w:t>x + y</w:t>
      </w:r>
      <w:r w:rsidRPr="00F65802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Сложение</w:t>
      </w:r>
    </w:p>
    <w:p w:rsidR="00546902" w:rsidRPr="00F65802" w:rsidRDefault="00546902" w:rsidP="00F65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18056E">
        <w:rPr>
          <w:rFonts w:ascii="Consolas" w:hAnsi="Consolas" w:cs="Consolas"/>
          <w:b/>
          <w:bCs/>
          <w:color w:val="333333"/>
          <w:sz w:val="28"/>
          <w:szCs w:val="28"/>
          <w:lang w:eastAsia="ru-RU"/>
        </w:rPr>
        <w:t>x - y</w:t>
      </w:r>
      <w:r w:rsidRPr="00F65802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Вычитание</w:t>
      </w:r>
    </w:p>
    <w:p w:rsidR="00546902" w:rsidRPr="00F65802" w:rsidRDefault="00546902" w:rsidP="00F65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18056E">
        <w:rPr>
          <w:rFonts w:ascii="Consolas" w:hAnsi="Consolas" w:cs="Consolas"/>
          <w:b/>
          <w:bCs/>
          <w:color w:val="333333"/>
          <w:sz w:val="28"/>
          <w:szCs w:val="28"/>
          <w:lang w:eastAsia="ru-RU"/>
        </w:rPr>
        <w:t>x * y</w:t>
      </w:r>
      <w:r w:rsidRPr="00F65802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Произведение</w:t>
      </w:r>
    </w:p>
    <w:p w:rsidR="00546902" w:rsidRPr="00F65802" w:rsidRDefault="00546902" w:rsidP="00F65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18056E">
        <w:rPr>
          <w:rFonts w:ascii="Consolas" w:hAnsi="Consolas" w:cs="Consolas"/>
          <w:b/>
          <w:bCs/>
          <w:color w:val="333333"/>
          <w:sz w:val="28"/>
          <w:szCs w:val="28"/>
          <w:lang w:eastAsia="ru-RU"/>
        </w:rPr>
        <w:t>x / y</w:t>
      </w:r>
      <w:r w:rsidRPr="00F65802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Деление</w:t>
      </w:r>
    </w:p>
    <w:p w:rsidR="00546902" w:rsidRPr="00F65802" w:rsidRDefault="00546902" w:rsidP="00F65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18056E">
        <w:rPr>
          <w:rFonts w:ascii="Consolas" w:hAnsi="Consolas" w:cs="Consolas"/>
          <w:b/>
          <w:bCs/>
          <w:color w:val="333333"/>
          <w:sz w:val="28"/>
          <w:szCs w:val="28"/>
          <w:lang w:eastAsia="ru-RU"/>
        </w:rPr>
        <w:t>x // y</w:t>
      </w:r>
      <w:r w:rsidRPr="00F65802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Целочисленное деление</w:t>
      </w:r>
    </w:p>
    <w:p w:rsidR="00546902" w:rsidRPr="00F65802" w:rsidRDefault="00546902" w:rsidP="00F65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18056E">
        <w:rPr>
          <w:rFonts w:ascii="Consolas" w:hAnsi="Consolas" w:cs="Consolas"/>
          <w:b/>
          <w:bCs/>
          <w:color w:val="333333"/>
          <w:sz w:val="28"/>
          <w:szCs w:val="28"/>
          <w:lang w:eastAsia="ru-RU"/>
        </w:rPr>
        <w:t>x % y</w:t>
      </w:r>
      <w:r w:rsidRPr="00F65802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Остаток от целочисленного деления</w:t>
      </w:r>
    </w:p>
    <w:p w:rsidR="00546902" w:rsidRPr="00F65802" w:rsidRDefault="00546902" w:rsidP="00F65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18056E">
        <w:rPr>
          <w:rFonts w:ascii="Consolas" w:hAnsi="Consolas" w:cs="Consolas"/>
          <w:b/>
          <w:bCs/>
          <w:color w:val="333333"/>
          <w:sz w:val="28"/>
          <w:szCs w:val="28"/>
          <w:lang w:eastAsia="ru-RU"/>
        </w:rPr>
        <w:t>x**y</w:t>
      </w:r>
      <w:r w:rsidRPr="00F65802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Возведение в степень</w:t>
      </w:r>
    </w:p>
    <w:p w:rsidR="00546902" w:rsidRPr="00F65802" w:rsidRDefault="00546902" w:rsidP="00F65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18056E">
        <w:rPr>
          <w:rFonts w:ascii="Consolas" w:hAnsi="Consolas" w:cs="Consolas"/>
          <w:b/>
          <w:bCs/>
          <w:color w:val="333333"/>
          <w:sz w:val="28"/>
          <w:szCs w:val="28"/>
          <w:lang w:eastAsia="ru-RU"/>
        </w:rPr>
        <w:t>-x</w:t>
      </w:r>
      <w:r w:rsidRPr="00F65802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Смена знака числа</w:t>
      </w:r>
    </w:p>
    <w:p w:rsidR="00546902" w:rsidRPr="00F65802" w:rsidRDefault="00546902" w:rsidP="0018056E">
      <w:pPr>
        <w:shd w:val="clear" w:color="auto" w:fill="FFFFFF"/>
        <w:ind w:firstLine="851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Рассмотрим стандартные математические функции:</w:t>
      </w:r>
    </w:p>
    <w:p w:rsidR="00546902" w:rsidRPr="00F65802" w:rsidRDefault="00546902" w:rsidP="0018056E">
      <w:pPr>
        <w:numPr>
          <w:ilvl w:val="0"/>
          <w:numId w:val="4"/>
        </w:numPr>
        <w:shd w:val="clear" w:color="auto" w:fill="FFFFFF"/>
        <w:spacing w:after="150"/>
        <w:ind w:left="285"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abs(x)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модуль числа;</w:t>
      </w:r>
    </w:p>
    <w:p w:rsidR="00546902" w:rsidRPr="00F65802" w:rsidRDefault="00546902" w:rsidP="0018056E">
      <w:pPr>
        <w:numPr>
          <w:ilvl w:val="0"/>
          <w:numId w:val="4"/>
        </w:numPr>
        <w:shd w:val="clear" w:color="auto" w:fill="FFFFFF"/>
        <w:spacing w:after="150"/>
        <w:ind w:left="285"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round(x)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– в Python округление числа x к ближайшему целому;</w:t>
      </w:r>
    </w:p>
    <w:p w:rsidR="00546902" w:rsidRPr="00F65802" w:rsidRDefault="00546902" w:rsidP="0018056E">
      <w:pPr>
        <w:numPr>
          <w:ilvl w:val="0"/>
          <w:numId w:val="4"/>
        </w:numPr>
        <w:shd w:val="clear" w:color="auto" w:fill="FFFFFF"/>
        <w:spacing w:after="150"/>
        <w:ind w:left="285"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sqrt(x)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– квадратный корень числа;</w:t>
      </w:r>
    </w:p>
    <w:p w:rsidR="00546902" w:rsidRPr="00F65802" w:rsidRDefault="00546902" w:rsidP="0018056E">
      <w:pPr>
        <w:numPr>
          <w:ilvl w:val="0"/>
          <w:numId w:val="4"/>
        </w:numPr>
        <w:shd w:val="clear" w:color="auto" w:fill="FFFFFF"/>
        <w:spacing w:after="150"/>
        <w:ind w:left="285"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exp(x)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– экспонента x;</w:t>
      </w:r>
    </w:p>
    <w:p w:rsidR="00546902" w:rsidRPr="00F65802" w:rsidRDefault="00546902" w:rsidP="0018056E">
      <w:pPr>
        <w:numPr>
          <w:ilvl w:val="0"/>
          <w:numId w:val="4"/>
        </w:numPr>
        <w:shd w:val="clear" w:color="auto" w:fill="FFFFFF"/>
        <w:spacing w:after="150"/>
        <w:ind w:left="285"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log(x)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– натуральный логарифм x.</w:t>
      </w:r>
    </w:p>
    <w:p w:rsidR="00546902" w:rsidRPr="00F65802" w:rsidRDefault="00546902" w:rsidP="0018056E">
      <w:pPr>
        <w:shd w:val="clear" w:color="auto" w:fill="FFFFFF"/>
        <w:spacing w:after="360"/>
        <w:ind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Перечисленные функции можно использовать в программе, только подключив специальный модуль:</w:t>
      </w:r>
    </w:p>
    <w:tbl>
      <w:tblPr>
        <w:tblW w:w="9498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498"/>
      </w:tblGrid>
      <w:tr w:rsidR="00546902" w:rsidRPr="00F80D62">
        <w:trPr>
          <w:tblCellSpacing w:w="15" w:type="dxa"/>
        </w:trPr>
        <w:tc>
          <w:tcPr>
            <w:tcW w:w="9438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import</w:t>
            </w:r>
            <w:r w:rsidRPr="00F65802">
              <w:rPr>
                <w:rFonts w:ascii="Courier New" w:hAnsi="Courier New" w:cs="Courier New"/>
                <w:color w:val="DC143C"/>
                <w:sz w:val="28"/>
                <w:szCs w:val="28"/>
                <w:lang w:eastAsia="ru-RU"/>
              </w:rPr>
              <w:t>math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eastAsia="ru-RU"/>
              </w:rPr>
              <w:t># далее используем какую-либо функцию: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(</w:t>
            </w:r>
            <w:r w:rsidRPr="00F65802">
              <w:rPr>
                <w:rFonts w:ascii="Courier New" w:hAnsi="Courier New" w:cs="Courier New"/>
                <w:color w:val="DC143C"/>
                <w:sz w:val="28"/>
                <w:szCs w:val="28"/>
                <w:lang w:eastAsia="ru-RU"/>
              </w:rPr>
              <w:t>math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.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sqrt(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64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))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eastAsia="ru-RU"/>
              </w:rPr>
              <w:t># 8.0</w:t>
            </w:r>
          </w:p>
        </w:tc>
      </w:tr>
    </w:tbl>
    <w:p w:rsidR="00546902" w:rsidRPr="0018056E" w:rsidRDefault="00546902" w:rsidP="0018056E">
      <w:pPr>
        <w:shd w:val="clear" w:color="auto" w:fill="FFFFFF"/>
        <w:ind w:firstLine="851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</w:p>
    <w:p w:rsidR="00546902" w:rsidRPr="00F65802" w:rsidRDefault="00546902" w:rsidP="0018056E">
      <w:pPr>
        <w:shd w:val="clear" w:color="auto" w:fill="FFFFFF"/>
        <w:ind w:firstLine="851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  <w:t>Преобразование типов</w:t>
      </w:r>
    </w:p>
    <w:p w:rsidR="00546902" w:rsidRPr="00F65802" w:rsidRDefault="00546902" w:rsidP="0018056E">
      <w:pPr>
        <w:shd w:val="clear" w:color="auto" w:fill="FFFFFF"/>
        <w:ind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 xml:space="preserve">Перечислим основные типы данных в Python, которые понадобятся на ближайших </w:t>
      </w:r>
      <w:r w:rsidRPr="0018056E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занятиях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:</w:t>
      </w:r>
    </w:p>
    <w:p w:rsidR="00546902" w:rsidRPr="00F65802" w:rsidRDefault="00546902" w:rsidP="0018056E">
      <w:pPr>
        <w:shd w:val="clear" w:color="auto" w:fill="FFFFFF"/>
        <w:ind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int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– целочисленные значения;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br/>
      </w: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float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– вещественные (дробные) значения;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br/>
      </w: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bool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– логические значения — истина (True) или ложь (False);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br/>
      </w: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str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– символьная строка или единичный символ.</w:t>
      </w:r>
    </w:p>
    <w:p w:rsidR="00546902" w:rsidRPr="00F65802" w:rsidRDefault="00546902" w:rsidP="0018056E">
      <w:pPr>
        <w:shd w:val="clear" w:color="auto" w:fill="FFFFFF"/>
        <w:ind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Рассмотрим примеры того, как используется преобразование типов в Питон:</w:t>
      </w:r>
    </w:p>
    <w:p w:rsidR="00546902" w:rsidRPr="00F65802" w:rsidRDefault="00546902" w:rsidP="0018056E">
      <w:pPr>
        <w:shd w:val="clear" w:color="auto" w:fill="FFFFFF"/>
        <w:ind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преобразование в символьную строку:</w:t>
      </w:r>
    </w:p>
    <w:tbl>
      <w:tblPr>
        <w:tblW w:w="9354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9110"/>
      </w:tblGrid>
      <w:tr w:rsidR="00546902" w:rsidRPr="00F80D62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9065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a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1.7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a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=</w:t>
            </w:r>
            <w:r w:rsidRPr="00F65802">
              <w:rPr>
                <w:rFonts w:ascii="Courier New" w:hAnsi="Courier New" w:cs="Courier New"/>
                <w:color w:val="008000"/>
                <w:sz w:val="28"/>
                <w:szCs w:val="28"/>
                <w:lang w:eastAsia="ru-RU"/>
              </w:rPr>
              <w:t>str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(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a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(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a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eastAsia="ru-RU"/>
              </w:rPr>
              <w:t># '1.7'</w:t>
            </w:r>
          </w:p>
        </w:tc>
      </w:tr>
    </w:tbl>
    <w:p w:rsidR="00546902" w:rsidRPr="00F65802" w:rsidRDefault="00546902" w:rsidP="0018056E">
      <w:pPr>
        <w:shd w:val="clear" w:color="auto" w:fill="FFFFFF"/>
        <w:ind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преобразование в целое:</w:t>
      </w:r>
    </w:p>
    <w:tbl>
      <w:tblPr>
        <w:tblW w:w="9354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9110"/>
      </w:tblGrid>
      <w:tr w:rsidR="00546902" w:rsidRPr="00232694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9065" w:type="dxa"/>
            <w:shd w:val="clear" w:color="auto" w:fill="EEEEEE"/>
            <w:vAlign w:val="center"/>
          </w:tcPr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 xml:space="preserve">x 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=</w:t>
            </w:r>
            <w:r w:rsidRPr="00232694">
              <w:rPr>
                <w:rFonts w:ascii="Courier New" w:hAnsi="Courier New" w:cs="Courier New"/>
                <w:color w:val="FF4500"/>
                <w:sz w:val="28"/>
                <w:szCs w:val="28"/>
                <w:lang w:val="fr-FR" w:eastAsia="ru-RU"/>
              </w:rPr>
              <w:t>1.7</w:t>
            </w:r>
          </w:p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x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=</w:t>
            </w:r>
            <w:r w:rsidRPr="00232694">
              <w:rPr>
                <w:rFonts w:ascii="Courier New" w:hAnsi="Courier New" w:cs="Courier New"/>
                <w:color w:val="008000"/>
                <w:sz w:val="28"/>
                <w:szCs w:val="28"/>
                <w:lang w:val="fr-FR" w:eastAsia="ru-RU"/>
              </w:rPr>
              <w:t>int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(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x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)</w:t>
            </w:r>
          </w:p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fr-FR" w:eastAsia="ru-RU"/>
              </w:rPr>
              <w:t>print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(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x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)</w:t>
            </w:r>
            <w:r w:rsidRPr="00232694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fr-FR" w:eastAsia="ru-RU"/>
              </w:rPr>
              <w:t># 1</w:t>
            </w:r>
          </w:p>
        </w:tc>
      </w:tr>
    </w:tbl>
    <w:p w:rsidR="00546902" w:rsidRPr="00F65802" w:rsidRDefault="00546902" w:rsidP="0018056E">
      <w:pPr>
        <w:shd w:val="clear" w:color="auto" w:fill="FFFFFF"/>
        <w:ind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преобразование в вещественное:</w:t>
      </w:r>
    </w:p>
    <w:tbl>
      <w:tblPr>
        <w:tblW w:w="9354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9110"/>
      </w:tblGrid>
      <w:tr w:rsidR="00546902" w:rsidRPr="00232694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9065" w:type="dxa"/>
            <w:shd w:val="clear" w:color="auto" w:fill="EEEEEE"/>
            <w:vAlign w:val="center"/>
          </w:tcPr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y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=</w:t>
            </w:r>
            <w:r w:rsidRPr="00232694">
              <w:rPr>
                <w:rFonts w:ascii="Courier New" w:hAnsi="Courier New" w:cs="Courier New"/>
                <w:color w:val="FF4500"/>
                <w:sz w:val="28"/>
                <w:szCs w:val="28"/>
                <w:lang w:val="fr-FR" w:eastAsia="ru-RU"/>
              </w:rPr>
              <w:t>1</w:t>
            </w:r>
          </w:p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y</w:t>
            </w:r>
            <w:r w:rsidRPr="00232694">
              <w:rPr>
                <w:rFonts w:ascii="Courier New" w:hAnsi="Courier New" w:cs="Courier New"/>
                <w:color w:val="66CC66"/>
                <w:sz w:val="28"/>
                <w:szCs w:val="28"/>
                <w:lang w:val="fr-FR" w:eastAsia="ru-RU"/>
              </w:rPr>
              <w:t>=</w:t>
            </w:r>
            <w:r w:rsidRPr="00232694">
              <w:rPr>
                <w:rFonts w:ascii="Courier New" w:hAnsi="Courier New" w:cs="Courier New"/>
                <w:color w:val="008000"/>
                <w:sz w:val="28"/>
                <w:szCs w:val="28"/>
                <w:lang w:val="fr-FR" w:eastAsia="ru-RU"/>
              </w:rPr>
              <w:t>float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(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y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)</w:t>
            </w:r>
          </w:p>
          <w:p w:rsidR="00546902" w:rsidRPr="00232694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</w:pPr>
            <w:r w:rsidRPr="00232694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fr-FR" w:eastAsia="ru-RU"/>
              </w:rPr>
              <w:t>print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(</w:t>
            </w:r>
            <w:r w:rsidRPr="00232694">
              <w:rPr>
                <w:rFonts w:ascii="Courier New" w:hAnsi="Courier New" w:cs="Courier New"/>
                <w:color w:val="333333"/>
                <w:sz w:val="28"/>
                <w:szCs w:val="28"/>
                <w:lang w:val="fr-FR" w:eastAsia="ru-RU"/>
              </w:rPr>
              <w:t>y</w:t>
            </w:r>
            <w:r w:rsidRPr="00232694">
              <w:rPr>
                <w:rFonts w:ascii="Courier New" w:hAnsi="Courier New" w:cs="Courier New"/>
                <w:color w:val="000000"/>
                <w:sz w:val="28"/>
                <w:szCs w:val="28"/>
                <w:lang w:val="fr-FR" w:eastAsia="ru-RU"/>
              </w:rPr>
              <w:t>)</w:t>
            </w:r>
            <w:r w:rsidRPr="00232694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fr-FR" w:eastAsia="ru-RU"/>
              </w:rPr>
              <w:t># 1.0</w:t>
            </w:r>
          </w:p>
        </w:tc>
      </w:tr>
    </w:tbl>
    <w:p w:rsidR="00546902" w:rsidRPr="00232694" w:rsidRDefault="00546902" w:rsidP="0018056E">
      <w:pPr>
        <w:shd w:val="clear" w:color="auto" w:fill="FFFFFF"/>
        <w:tabs>
          <w:tab w:val="left" w:pos="1134"/>
        </w:tabs>
        <w:spacing w:after="360"/>
        <w:ind w:firstLine="851"/>
        <w:jc w:val="both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val="fr-FR" w:eastAsia="ru-RU"/>
        </w:rPr>
      </w:pPr>
    </w:p>
    <w:p w:rsidR="00546902" w:rsidRPr="00F65802" w:rsidRDefault="00546902" w:rsidP="0018056E">
      <w:pPr>
        <w:shd w:val="clear" w:color="auto" w:fill="FFFFFF"/>
        <w:tabs>
          <w:tab w:val="left" w:pos="1134"/>
        </w:tabs>
        <w:spacing w:after="360"/>
        <w:ind w:firstLine="851"/>
        <w:jc w:val="both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  <w:t>Python для системы счисления</w:t>
      </w:r>
    </w:p>
    <w:p w:rsidR="00546902" w:rsidRPr="00F65802" w:rsidRDefault="00546902" w:rsidP="0018056E">
      <w:pPr>
        <w:numPr>
          <w:ilvl w:val="0"/>
          <w:numId w:val="6"/>
        </w:numPr>
        <w:shd w:val="clear" w:color="auto" w:fill="FFFFFF"/>
        <w:tabs>
          <w:tab w:val="left" w:pos="1134"/>
        </w:tabs>
        <w:spacing w:after="150"/>
        <w:ind w:left="0"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bin(y)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— целое число преобразовывается в двоичную строку.</w:t>
      </w:r>
    </w:p>
    <w:p w:rsidR="00546902" w:rsidRPr="00F65802" w:rsidRDefault="00546902" w:rsidP="0018056E">
      <w:pPr>
        <w:numPr>
          <w:ilvl w:val="0"/>
          <w:numId w:val="6"/>
        </w:numPr>
        <w:shd w:val="clear" w:color="auto" w:fill="FFFFFF"/>
        <w:tabs>
          <w:tab w:val="left" w:pos="1134"/>
        </w:tabs>
        <w:spacing w:after="150"/>
        <w:ind w:left="0"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hex(y)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— целое число преобразовывается в шестнадцатеричную строку.</w:t>
      </w:r>
    </w:p>
    <w:p w:rsidR="00546902" w:rsidRPr="00F65802" w:rsidRDefault="00546902" w:rsidP="0018056E">
      <w:pPr>
        <w:numPr>
          <w:ilvl w:val="0"/>
          <w:numId w:val="6"/>
        </w:numPr>
        <w:shd w:val="clear" w:color="auto" w:fill="FFFFFF"/>
        <w:tabs>
          <w:tab w:val="left" w:pos="1134"/>
        </w:tabs>
        <w:spacing w:after="150"/>
        <w:ind w:left="0"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oct(y)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— целое число преобразовывается в восьмеричную строку.</w:t>
      </w:r>
    </w:p>
    <w:p w:rsidR="00546902" w:rsidRPr="00F65802" w:rsidRDefault="00546902" w:rsidP="0018056E">
      <w:pPr>
        <w:shd w:val="clear" w:color="auto" w:fill="FFFFFF"/>
        <w:tabs>
          <w:tab w:val="left" w:pos="1134"/>
        </w:tabs>
        <w:spacing w:after="360"/>
        <w:ind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Рассмотрим примеры работы с системами счисления:</w:t>
      </w:r>
    </w:p>
    <w:tbl>
      <w:tblPr>
        <w:tblW w:w="9356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356"/>
      </w:tblGrid>
      <w:tr w:rsidR="00546902" w:rsidRPr="00232694">
        <w:trPr>
          <w:tblCellSpacing w:w="15" w:type="dxa"/>
        </w:trPr>
        <w:tc>
          <w:tcPr>
            <w:tcW w:w="9296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bin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17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en-US" w:eastAsia="ru-RU"/>
              </w:rPr>
              <w:t># '0b10001'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008000"/>
                <w:sz w:val="28"/>
                <w:szCs w:val="28"/>
                <w:lang w:val="en-US" w:eastAsia="ru-RU"/>
              </w:rPr>
              <w:t>oct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17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en-US" w:eastAsia="ru-RU"/>
              </w:rPr>
              <w:t># '0o21'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color w:val="008000"/>
                <w:sz w:val="28"/>
                <w:szCs w:val="28"/>
                <w:lang w:val="en-US" w:eastAsia="ru-RU"/>
              </w:rPr>
              <w:t>hex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17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val="en-US" w:eastAsia="ru-RU"/>
              </w:rPr>
              <w:t># '0x11'</w:t>
            </w:r>
          </w:p>
        </w:tc>
      </w:tr>
    </w:tbl>
    <w:p w:rsidR="00546902" w:rsidRPr="00F65802" w:rsidRDefault="00546902" w:rsidP="00F65802">
      <w:pPr>
        <w:shd w:val="clear" w:color="auto" w:fill="EEEEFF"/>
        <w:jc w:val="both"/>
        <w:rPr>
          <w:rFonts w:ascii="Verdana" w:hAnsi="Verdana" w:cs="Verdana"/>
          <w:color w:val="555555"/>
          <w:sz w:val="28"/>
          <w:szCs w:val="28"/>
          <w:lang w:eastAsia="ru-RU"/>
        </w:rPr>
      </w:pPr>
      <w:r w:rsidRPr="0018056E">
        <w:rPr>
          <w:rFonts w:ascii="Verdana" w:hAnsi="Verdana" w:cs="Verdana"/>
          <w:b/>
          <w:bCs/>
          <w:color w:val="555555"/>
          <w:sz w:val="28"/>
          <w:szCs w:val="28"/>
          <w:lang w:eastAsia="ru-RU"/>
        </w:rPr>
        <w:t>Задание Python 1_2: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> Даны две переменные. Запросить их значение. Выполнить основные арифметические действия с переменными, целочисленное деление, возведение в квадрат. Осуществить перевод в системы счисления. Вывести результат.</w:t>
      </w:r>
    </w:p>
    <w:p w:rsidR="00546902" w:rsidRPr="0018056E" w:rsidRDefault="00546902" w:rsidP="0018056E">
      <w:pPr>
        <w:shd w:val="clear" w:color="auto" w:fill="FFFFFF"/>
        <w:spacing w:after="360"/>
        <w:ind w:firstLine="851"/>
        <w:jc w:val="both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</w:p>
    <w:p w:rsidR="00546902" w:rsidRPr="00F65802" w:rsidRDefault="00546902" w:rsidP="0018056E">
      <w:pPr>
        <w:shd w:val="clear" w:color="auto" w:fill="FFFFFF"/>
        <w:spacing w:after="360"/>
        <w:ind w:firstLine="851"/>
        <w:jc w:val="both"/>
        <w:outlineLvl w:val="1"/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olor w:val="27B3A7"/>
          <w:sz w:val="28"/>
          <w:szCs w:val="28"/>
          <w:lang w:eastAsia="ru-RU"/>
        </w:rPr>
        <w:t>Условный оператор</w:t>
      </w:r>
    </w:p>
    <w:p w:rsidR="00546902" w:rsidRPr="00F65802" w:rsidRDefault="00546902" w:rsidP="0018056E">
      <w:pPr>
        <w:shd w:val="clear" w:color="auto" w:fill="FFFFCC"/>
        <w:ind w:firstLine="851"/>
        <w:jc w:val="both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В языке python синтаксис обладает интересной особенностью: дело в том, что в коде нет операторных скобок (</w:t>
      </w:r>
      <w:r w:rsidRPr="0018056E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begin..end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или </w:t>
      </w:r>
      <w:r w:rsidRPr="0018056E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{...}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); вместо них </w:t>
      </w:r>
      <w:r w:rsidRPr="0018056E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отступы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указывают, какие операторы выполнять внутри той или иной конструкции.</w:t>
      </w:r>
    </w:p>
    <w:p w:rsidR="00546902" w:rsidRPr="00F65802" w:rsidRDefault="00546902" w:rsidP="0018056E">
      <w:pPr>
        <w:shd w:val="clear" w:color="auto" w:fill="FFFFFF"/>
        <w:ind w:firstLine="851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olor w:val="555555"/>
          <w:sz w:val="28"/>
          <w:szCs w:val="28"/>
          <w:lang w:eastAsia="ru-RU"/>
        </w:rPr>
        <w:t>Зачем отступы и где их ставить?</w:t>
      </w:r>
    </w:p>
    <w:p w:rsidR="00546902" w:rsidRPr="00F65802" w:rsidRDefault="00546902" w:rsidP="0018056E">
      <w:pPr>
        <w:shd w:val="clear" w:color="auto" w:fill="FFFFFF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sz w:val="28"/>
          <w:szCs w:val="28"/>
          <w:lang w:eastAsia="ru-RU"/>
        </w:rPr>
        <w:t>Стандартная запись условной инструкции Python </w:t>
      </w:r>
      <w:r w:rsidRPr="0018056E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ifelse</w:t>
      </w:r>
      <w:r w:rsidRPr="00F65802">
        <w:rPr>
          <w:rFonts w:ascii="Times New Roman" w:hAnsi="Times New Roman" w:cs="Times New Roman"/>
          <w:sz w:val="28"/>
          <w:szCs w:val="28"/>
          <w:lang w:eastAsia="ru-RU"/>
        </w:rPr>
        <w:t>выглядит следующим образом:</w:t>
      </w:r>
    </w:p>
    <w:tbl>
      <w:tblPr>
        <w:tblpPr w:leftFromText="180" w:rightFromText="180" w:vertAnchor="text" w:tblpY="1"/>
        <w:tblOverlap w:val="never"/>
        <w:tblW w:w="55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544"/>
        <w:gridCol w:w="1985"/>
      </w:tblGrid>
      <w:tr w:rsidR="00546902" w:rsidRPr="00F80D62">
        <w:trPr>
          <w:gridAfter w:val="1"/>
          <w:wAfter w:w="1940" w:type="dxa"/>
          <w:tblCellSpacing w:w="15" w:type="dxa"/>
        </w:trPr>
        <w:tc>
          <w:tcPr>
            <w:tcW w:w="3499" w:type="dxa"/>
            <w:shd w:val="clear" w:color="auto" w:fill="EEEEEE"/>
            <w:vAlign w:val="center"/>
          </w:tcPr>
          <w:p w:rsidR="00546902" w:rsidRPr="00F65802" w:rsidRDefault="00546902" w:rsidP="00E11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if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условие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1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:</w:t>
            </w:r>
          </w:p>
          <w:p w:rsidR="00546902" w:rsidRPr="00F65802" w:rsidRDefault="00546902" w:rsidP="00E11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   оператор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E11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elif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условие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2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:</w:t>
            </w:r>
          </w:p>
          <w:p w:rsidR="00546902" w:rsidRPr="00F65802" w:rsidRDefault="00546902" w:rsidP="00E11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   оператор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E11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else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:</w:t>
            </w:r>
          </w:p>
          <w:p w:rsidR="00546902" w:rsidRPr="00F65802" w:rsidRDefault="00546902" w:rsidP="00E11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   оператор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3</w:t>
            </w:r>
          </w:p>
        </w:tc>
      </w:tr>
      <w:tr w:rsidR="00546902" w:rsidRPr="00F80D62">
        <w:trPr>
          <w:tblCellSpacing w:w="15" w:type="dxa"/>
        </w:trPr>
        <w:tc>
          <w:tcPr>
            <w:tcW w:w="3499" w:type="dxa"/>
            <w:vAlign w:val="center"/>
          </w:tcPr>
          <w:p w:rsidR="00546902" w:rsidRPr="00F65802" w:rsidRDefault="00546902" w:rsidP="00E11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if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&gt;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0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:</w:t>
            </w:r>
          </w:p>
          <w:p w:rsidR="00546902" w:rsidRPr="00F65802" w:rsidRDefault="00546902" w:rsidP="00E11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if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&lt;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2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:</w:t>
            </w:r>
          </w:p>
          <w:p w:rsidR="00546902" w:rsidRPr="00F65802" w:rsidRDefault="00546902" w:rsidP="00E11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else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:</w:t>
            </w:r>
          </w:p>
          <w:p w:rsidR="00546902" w:rsidRPr="00F65802" w:rsidRDefault="00546902" w:rsidP="00E11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hAnsi="Consolas" w:cs="Consolas"/>
                <w:color w:val="110000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1940" w:type="dxa"/>
            <w:shd w:val="clear" w:color="auto" w:fill="EEEEEE"/>
            <w:vAlign w:val="center"/>
          </w:tcPr>
          <w:p w:rsidR="00546902" w:rsidRPr="00F65802" w:rsidRDefault="00546902" w:rsidP="00E11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546902" w:rsidRPr="00F65802" w:rsidRDefault="00546902" w:rsidP="00F6580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8056E">
        <w:rPr>
          <w:rFonts w:ascii="Times New Roman" w:hAnsi="Symbol"/>
          <w:sz w:val="28"/>
          <w:szCs w:val="28"/>
          <w:lang w:eastAsia="ru-RU"/>
        </w:rPr>
        <w:br w:type="textWrapping" w:clear="all"/>
      </w:r>
      <w:r w:rsidRPr="00F65802">
        <w:rPr>
          <w:rFonts w:ascii="Times New Roman" w:eastAsia="Times New Roman" w:hAnsi="Symbol" w:cs="Symbol"/>
          <w:sz w:val="28"/>
          <w:szCs w:val="28"/>
          <w:lang w:eastAsia="ru-RU"/>
        </w:rPr>
        <w:t></w:t>
      </w:r>
      <w:r w:rsidRPr="00F65802">
        <w:rPr>
          <w:rFonts w:ascii="Times New Roman" w:hAnsi="Times New Roman" w:cs="Times New Roman"/>
          <w:sz w:val="28"/>
          <w:szCs w:val="28"/>
          <w:lang w:eastAsia="ru-RU"/>
        </w:rPr>
        <w:t xml:space="preserve">  Следует обратить внимания, что знак сравнения в Питоне записывается, как два знака </w:t>
      </w:r>
      <w:r w:rsidRPr="0018056E">
        <w:rPr>
          <w:rFonts w:ascii="Consolas" w:hAnsi="Consolas" w:cs="Consolas"/>
          <w:color w:val="C7254E"/>
          <w:sz w:val="28"/>
          <w:szCs w:val="28"/>
          <w:shd w:val="clear" w:color="auto" w:fill="F9F2F4"/>
          <w:lang w:eastAsia="ru-RU"/>
        </w:rPr>
        <w:t>=</w:t>
      </w:r>
      <w:r w:rsidRPr="00F6580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9214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8970"/>
      </w:tblGrid>
      <w:tr w:rsidR="00546902" w:rsidRPr="00F80D62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4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5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6</w:t>
            </w:r>
          </w:p>
          <w:p w:rsidR="00546902" w:rsidRPr="00F65802" w:rsidRDefault="00546902" w:rsidP="00F6580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973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if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x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&lt;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0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 блок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elif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x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==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0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: </w:t>
            </w:r>
            <w:r w:rsidRPr="00F65802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  <w:lang w:eastAsia="ru-RU"/>
              </w:rPr>
              <w:t># сравнение!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 блок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else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 блок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3</w:t>
            </w:r>
          </w:p>
        </w:tc>
      </w:tr>
    </w:tbl>
    <w:p w:rsidR="00546902" w:rsidRPr="00F65802" w:rsidRDefault="00546902" w:rsidP="0018056E">
      <w:pPr>
        <w:shd w:val="clear" w:color="auto" w:fill="FFFFFF"/>
        <w:spacing w:after="360"/>
        <w:ind w:firstLine="709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Другой пример использования условия:</w:t>
      </w:r>
    </w:p>
    <w:tbl>
      <w:tblPr>
        <w:tblW w:w="9214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8970"/>
      </w:tblGrid>
      <w:tr w:rsidR="00546902" w:rsidRPr="00232694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4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5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6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8973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if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&lt;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0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eastAsia="ru-RU"/>
              </w:rPr>
              <w:t>мало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elif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==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0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eastAsia="ru-RU"/>
              </w:rPr>
              <w:t>средне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else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eastAsia="ru-RU"/>
              </w:rPr>
              <w:t>много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546902" w:rsidRPr="00F65802" w:rsidRDefault="00546902" w:rsidP="0018056E">
      <w:pPr>
        <w:shd w:val="clear" w:color="auto" w:fill="FFFFFF"/>
        <w:ind w:firstLine="851"/>
        <w:outlineLvl w:val="2"/>
        <w:rPr>
          <w:rFonts w:ascii="Times New Roman" w:hAnsi="Times New Roman" w:cs="Times New Roman"/>
          <w:b/>
          <w:bCs/>
          <w:caps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b/>
          <w:bCs/>
          <w:caps/>
          <w:color w:val="555555"/>
          <w:sz w:val="28"/>
          <w:szCs w:val="28"/>
          <w:lang w:eastAsia="ru-RU"/>
        </w:rPr>
        <w:t>СЛОЖНЫЕ УСЛОВИЯ</w:t>
      </w:r>
    </w:p>
    <w:p w:rsidR="00546902" w:rsidRPr="00F65802" w:rsidRDefault="00546902" w:rsidP="0018056E">
      <w:pPr>
        <w:numPr>
          <w:ilvl w:val="0"/>
          <w:numId w:val="7"/>
        </w:numPr>
        <w:shd w:val="clear" w:color="auto" w:fill="FFFFFF"/>
        <w:ind w:left="0" w:firstLine="851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Использование двойных неравенств разрешено:</w:t>
      </w:r>
    </w:p>
    <w:tbl>
      <w:tblPr>
        <w:tblW w:w="8929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8685"/>
      </w:tblGrid>
      <w:tr w:rsidR="00546902" w:rsidRPr="00F80D62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4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8688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if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0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&lt;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x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&lt;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2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if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0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&lt;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y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&lt;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2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else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 оператор</w:t>
            </w:r>
          </w:p>
        </w:tc>
      </w:tr>
    </w:tbl>
    <w:p w:rsidR="00546902" w:rsidRPr="00F65802" w:rsidRDefault="00546902" w:rsidP="00F65802">
      <w:pPr>
        <w:numPr>
          <w:ilvl w:val="0"/>
          <w:numId w:val="7"/>
        </w:numPr>
        <w:shd w:val="clear" w:color="auto" w:fill="FFFFFF"/>
        <w:spacing w:after="150"/>
        <w:ind w:left="285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Пример использования условия c </w:t>
      </w:r>
      <w:r w:rsidRPr="0018056E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elif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:</w:t>
      </w:r>
    </w:p>
    <w:tbl>
      <w:tblPr>
        <w:tblW w:w="9354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4"/>
        <w:gridCol w:w="9110"/>
      </w:tblGrid>
      <w:tr w:rsidR="00546902" w:rsidRPr="00232694">
        <w:trPr>
          <w:tblCellSpacing w:w="15" w:type="dxa"/>
        </w:trPr>
        <w:tc>
          <w:tcPr>
            <w:tcW w:w="0" w:type="auto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1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2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3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4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5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sz w:val="28"/>
                <w:szCs w:val="28"/>
                <w:lang w:eastAsia="ru-RU"/>
              </w:rPr>
              <w:t>6</w:t>
            </w:r>
          </w:p>
          <w:p w:rsidR="00546902" w:rsidRPr="00F65802" w:rsidRDefault="00546902" w:rsidP="00F65802">
            <w:pPr>
              <w:rPr>
                <w:rFonts w:ascii="Verdana" w:hAnsi="Verdana" w:cs="Verdana"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9113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if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&lt;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0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eastAsia="ru-RU"/>
              </w:rPr>
              <w:t>мало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elif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-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0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&lt;=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val="en-US" w:eastAsia="ru-RU"/>
              </w:rPr>
              <w:t>&lt;=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val="en-US" w:eastAsia="ru-RU"/>
              </w:rPr>
              <w:t>0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eastAsia="ru-RU"/>
              </w:rPr>
              <w:t>средне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else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val="en-US"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val="en-US" w:eastAsia="ru-RU"/>
              </w:rPr>
              <w:t>print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eastAsia="ru-RU"/>
              </w:rPr>
              <w:t>много</w:t>
            </w:r>
            <w:r w:rsidRPr="00F65802">
              <w:rPr>
                <w:rFonts w:ascii="Courier New" w:hAnsi="Courier New" w:cs="Courier New"/>
                <w:color w:val="483D8B"/>
                <w:sz w:val="28"/>
                <w:szCs w:val="28"/>
                <w:lang w:val="en-US" w:eastAsia="ru-RU"/>
              </w:rPr>
              <w:t>'</w:t>
            </w:r>
            <w:r w:rsidRPr="00F65802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546902" w:rsidRPr="00F65802" w:rsidRDefault="00546902" w:rsidP="00F65802">
      <w:pPr>
        <w:numPr>
          <w:ilvl w:val="0"/>
          <w:numId w:val="7"/>
        </w:numPr>
        <w:shd w:val="clear" w:color="auto" w:fill="FFFFFF"/>
        <w:spacing w:after="150"/>
        <w:ind w:left="285"/>
        <w:rPr>
          <w:rFonts w:ascii="Times New Roman" w:hAnsi="Times New Roman" w:cs="Times New Roman"/>
          <w:color w:val="555555"/>
          <w:sz w:val="28"/>
          <w:szCs w:val="28"/>
          <w:lang w:eastAsia="ru-RU"/>
        </w:rPr>
      </w:pP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Кроме того, можно применять логический оператор </w:t>
      </w:r>
      <w:r w:rsidRPr="0018056E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AND</w:t>
      </w:r>
      <w:r w:rsidRPr="00F65802">
        <w:rPr>
          <w:rFonts w:ascii="Times New Roman" w:hAnsi="Times New Roman" w:cs="Times New Roman"/>
          <w:color w:val="555555"/>
          <w:sz w:val="28"/>
          <w:szCs w:val="28"/>
          <w:lang w:eastAsia="ru-RU"/>
        </w:rPr>
        <w:t> (И):</w:t>
      </w:r>
    </w:p>
    <w:tbl>
      <w:tblPr>
        <w:tblW w:w="9354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354"/>
      </w:tblGrid>
      <w:tr w:rsidR="00546902" w:rsidRPr="00F80D62">
        <w:trPr>
          <w:tblCellSpacing w:w="15" w:type="dxa"/>
        </w:trPr>
        <w:tc>
          <w:tcPr>
            <w:tcW w:w="9294" w:type="dxa"/>
            <w:shd w:val="clear" w:color="auto" w:fill="EEEEEE"/>
            <w:vAlign w:val="center"/>
          </w:tcPr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if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x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&gt;=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30</w:t>
            </w:r>
            <w:r w:rsidRPr="00F65802">
              <w:rPr>
                <w:rFonts w:ascii="Courier New" w:hAnsi="Courier New" w:cs="Courier New"/>
                <w:b/>
                <w:bCs/>
                <w:color w:val="FF7700"/>
                <w:sz w:val="28"/>
                <w:szCs w:val="28"/>
                <w:lang w:eastAsia="ru-RU"/>
              </w:rPr>
              <w:t>and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x </w:t>
            </w:r>
            <w:r w:rsidRPr="00F65802">
              <w:rPr>
                <w:rFonts w:ascii="Courier New" w:hAnsi="Courier New" w:cs="Courier New"/>
                <w:color w:val="66CC66"/>
                <w:sz w:val="28"/>
                <w:szCs w:val="28"/>
                <w:lang w:eastAsia="ru-RU"/>
              </w:rPr>
              <w:t>&lt;=</w:t>
            </w:r>
            <w:r w:rsidRPr="00F65802">
              <w:rPr>
                <w:rFonts w:ascii="Courier New" w:hAnsi="Courier New" w:cs="Courier New"/>
                <w:color w:val="FF4500"/>
                <w:sz w:val="28"/>
                <w:szCs w:val="28"/>
                <w:lang w:eastAsia="ru-RU"/>
              </w:rPr>
              <w:t>40</w:t>
            </w: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>:</w:t>
            </w:r>
          </w:p>
          <w:p w:rsidR="00546902" w:rsidRPr="00F65802" w:rsidRDefault="00546902" w:rsidP="00F6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</w:pPr>
            <w:r w:rsidRPr="00F65802">
              <w:rPr>
                <w:rFonts w:ascii="Courier New" w:hAnsi="Courier New" w:cs="Courier New"/>
                <w:color w:val="333333"/>
                <w:sz w:val="28"/>
                <w:szCs w:val="28"/>
                <w:lang w:eastAsia="ru-RU"/>
              </w:rPr>
              <w:t xml:space="preserve"> ...</w:t>
            </w:r>
          </w:p>
        </w:tc>
      </w:tr>
    </w:tbl>
    <w:p w:rsidR="00546902" w:rsidRPr="00F65802" w:rsidRDefault="00546902" w:rsidP="00F65802">
      <w:pPr>
        <w:shd w:val="clear" w:color="auto" w:fill="EEEEFF"/>
        <w:jc w:val="both"/>
        <w:rPr>
          <w:rFonts w:ascii="Verdana" w:hAnsi="Verdana" w:cs="Verdana"/>
          <w:color w:val="555555"/>
          <w:sz w:val="28"/>
          <w:szCs w:val="28"/>
          <w:lang w:eastAsia="ru-RU"/>
        </w:rPr>
      </w:pPr>
      <w:r w:rsidRPr="0018056E">
        <w:rPr>
          <w:rFonts w:ascii="Verdana" w:hAnsi="Verdana" w:cs="Verdana"/>
          <w:b/>
          <w:bCs/>
          <w:color w:val="555555"/>
          <w:sz w:val="28"/>
          <w:szCs w:val="28"/>
          <w:lang w:eastAsia="ru-RU"/>
        </w:rPr>
        <w:t>Задание Python 1_3: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> Запрашивается количество часов и заработок в час. Рассчитать зарплату. Если работник работал более </w:t>
      </w:r>
      <w:r w:rsidRPr="0018056E">
        <w:rPr>
          <w:rFonts w:ascii="Verdana" w:hAnsi="Verdana" w:cs="Verdana"/>
          <w:i/>
          <w:iCs/>
          <w:color w:val="555555"/>
          <w:sz w:val="28"/>
          <w:szCs w:val="28"/>
          <w:lang w:eastAsia="ru-RU"/>
        </w:rPr>
        <w:t>40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> часов, — то зарплата умножается на коэффициент </w:t>
      </w:r>
      <w:r w:rsidRPr="0018056E">
        <w:rPr>
          <w:rFonts w:ascii="Verdana" w:hAnsi="Verdana" w:cs="Verdana"/>
          <w:i/>
          <w:iCs/>
          <w:color w:val="555555"/>
          <w:sz w:val="28"/>
          <w:szCs w:val="28"/>
          <w:lang w:eastAsia="ru-RU"/>
        </w:rPr>
        <w:t>1,5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>. Оформить в формате дружелюбного интерфейса.</w:t>
      </w:r>
    </w:p>
    <w:p w:rsidR="00546902" w:rsidRPr="00F65802" w:rsidRDefault="00546902" w:rsidP="00F6580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46902" w:rsidRPr="00F65802" w:rsidRDefault="00546902" w:rsidP="00F65802">
      <w:pPr>
        <w:shd w:val="clear" w:color="auto" w:fill="EEEEFF"/>
        <w:jc w:val="both"/>
        <w:rPr>
          <w:rFonts w:ascii="Verdana" w:hAnsi="Verdana" w:cs="Verdana"/>
          <w:color w:val="555555"/>
          <w:sz w:val="28"/>
          <w:szCs w:val="28"/>
          <w:lang w:eastAsia="ru-RU"/>
        </w:rPr>
      </w:pPr>
      <w:r w:rsidRPr="0018056E">
        <w:rPr>
          <w:rFonts w:ascii="Verdana" w:hAnsi="Verdana" w:cs="Verdana"/>
          <w:b/>
          <w:bCs/>
          <w:color w:val="555555"/>
          <w:sz w:val="28"/>
          <w:szCs w:val="28"/>
          <w:lang w:eastAsia="ru-RU"/>
        </w:rPr>
        <w:t>Задание Python 1_4:</w:t>
      </w:r>
      <w:r w:rsidRPr="00F65802">
        <w:rPr>
          <w:rFonts w:ascii="Verdana" w:hAnsi="Verdana" w:cs="Verdana"/>
          <w:color w:val="555555"/>
          <w:sz w:val="28"/>
          <w:szCs w:val="28"/>
          <w:lang w:eastAsia="ru-RU"/>
        </w:rPr>
        <w:t> Напишите программу, которая определяет, верно ли, что введённое число – четырёхзначное.</w:t>
      </w:r>
    </w:p>
    <w:p w:rsidR="00546902" w:rsidRPr="0018056E" w:rsidRDefault="00546902">
      <w:pPr>
        <w:rPr>
          <w:sz w:val="28"/>
          <w:szCs w:val="28"/>
        </w:rPr>
      </w:pPr>
    </w:p>
    <w:sectPr w:rsidR="00546902" w:rsidRPr="0018056E" w:rsidSect="0018056E">
      <w:pgSz w:w="11906" w:h="16838"/>
      <w:pgMar w:top="1134" w:right="851" w:bottom="1134" w:left="1701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674D5"/>
    <w:multiLevelType w:val="multilevel"/>
    <w:tmpl w:val="00000004"/>
    <w:styleLink w:val="abc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94" w:hanging="36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73B5E89"/>
    <w:multiLevelType w:val="multilevel"/>
    <w:tmpl w:val="D5C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514C19D9"/>
    <w:multiLevelType w:val="multilevel"/>
    <w:tmpl w:val="B160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3">
    <w:nsid w:val="5557374B"/>
    <w:multiLevelType w:val="multilevel"/>
    <w:tmpl w:val="EE04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4">
    <w:nsid w:val="67A74BB3"/>
    <w:multiLevelType w:val="multilevel"/>
    <w:tmpl w:val="9CEC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nsid w:val="72476DFE"/>
    <w:multiLevelType w:val="multilevel"/>
    <w:tmpl w:val="F30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6">
    <w:nsid w:val="76392F59"/>
    <w:multiLevelType w:val="multilevel"/>
    <w:tmpl w:val="3DE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5802"/>
    <w:rsid w:val="00093CA4"/>
    <w:rsid w:val="0018056E"/>
    <w:rsid w:val="001D1B3E"/>
    <w:rsid w:val="00232694"/>
    <w:rsid w:val="00546902"/>
    <w:rsid w:val="009F028E"/>
    <w:rsid w:val="00B514B1"/>
    <w:rsid w:val="00CA79A6"/>
    <w:rsid w:val="00D1759E"/>
    <w:rsid w:val="00E11000"/>
    <w:rsid w:val="00F65802"/>
    <w:rsid w:val="00F8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4B1"/>
    <w:rPr>
      <w:rFonts w:cs="Calibri"/>
      <w:lang w:eastAsia="en-US"/>
    </w:rPr>
  </w:style>
  <w:style w:type="paragraph" w:styleId="Heading2">
    <w:name w:val="heading 2"/>
    <w:basedOn w:val="Normal"/>
    <w:link w:val="Heading2Char"/>
    <w:uiPriority w:val="99"/>
    <w:qFormat/>
    <w:rsid w:val="00F6580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6580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65802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65802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1">
    <w:name w:val="ЗАГОЛОВОКБЕЗНОМЕРА1"/>
    <w:basedOn w:val="Normal"/>
    <w:link w:val="10"/>
    <w:uiPriority w:val="99"/>
    <w:rsid w:val="00D1759E"/>
    <w:pPr>
      <w:spacing w:before="120" w:after="120" w:line="360" w:lineRule="auto"/>
      <w:jc w:val="center"/>
    </w:pPr>
    <w:rPr>
      <w:b/>
      <w:bCs/>
      <w:sz w:val="32"/>
      <w:szCs w:val="32"/>
    </w:rPr>
  </w:style>
  <w:style w:type="character" w:customStyle="1" w:styleId="10">
    <w:name w:val="ЗАГОЛОВОКБЕЗНОМЕРА1 Знак"/>
    <w:basedOn w:val="DefaultParagraphFont"/>
    <w:link w:val="1"/>
    <w:uiPriority w:val="99"/>
    <w:locked/>
    <w:rsid w:val="00D1759E"/>
    <w:rPr>
      <w:b/>
      <w:bCs/>
      <w:sz w:val="32"/>
      <w:szCs w:val="32"/>
    </w:rPr>
  </w:style>
  <w:style w:type="paragraph" w:customStyle="1" w:styleId="16">
    <w:name w:val="ЗАГ_16пт_Ж"/>
    <w:basedOn w:val="Normal"/>
    <w:link w:val="160"/>
    <w:uiPriority w:val="99"/>
    <w:rsid w:val="00D1759E"/>
    <w:pPr>
      <w:spacing w:before="120" w:after="120" w:line="360" w:lineRule="auto"/>
      <w:ind w:firstLine="709"/>
      <w:jc w:val="both"/>
    </w:pPr>
    <w:rPr>
      <w:b/>
      <w:bCs/>
      <w:sz w:val="32"/>
      <w:szCs w:val="32"/>
    </w:rPr>
  </w:style>
  <w:style w:type="character" w:customStyle="1" w:styleId="160">
    <w:name w:val="ЗАГ_16пт_Ж Знак"/>
    <w:basedOn w:val="DefaultParagraphFont"/>
    <w:link w:val="16"/>
    <w:uiPriority w:val="99"/>
    <w:locked/>
    <w:rsid w:val="00D1759E"/>
    <w:rPr>
      <w:b/>
      <w:bCs/>
      <w:sz w:val="32"/>
      <w:szCs w:val="32"/>
    </w:rPr>
  </w:style>
  <w:style w:type="paragraph" w:customStyle="1" w:styleId="toctitle">
    <w:name w:val="toc_title"/>
    <w:basedOn w:val="Normal"/>
    <w:uiPriority w:val="99"/>
    <w:rsid w:val="00F658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rsid w:val="00F658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F658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rsid w:val="00F65802"/>
    <w:rPr>
      <w:rFonts w:ascii="Courier New" w:hAnsi="Courier New" w:cs="Courier New"/>
      <w:sz w:val="20"/>
      <w:szCs w:val="20"/>
    </w:rPr>
  </w:style>
  <w:style w:type="paragraph" w:customStyle="1" w:styleId="wp-caption-text">
    <w:name w:val="wp-caption-text"/>
    <w:basedOn w:val="Normal"/>
    <w:uiPriority w:val="99"/>
    <w:rsid w:val="00F658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99"/>
    <w:qFormat/>
    <w:rsid w:val="00F65802"/>
    <w:rPr>
      <w:i/>
      <w:iCs/>
    </w:rPr>
  </w:style>
  <w:style w:type="character" w:styleId="Strong">
    <w:name w:val="Strong"/>
    <w:basedOn w:val="DefaultParagraphFont"/>
    <w:uiPriority w:val="99"/>
    <w:qFormat/>
    <w:rsid w:val="00F658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F65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65802"/>
    <w:rPr>
      <w:rFonts w:ascii="Courier New" w:hAnsi="Courier New" w:cs="Courier New"/>
      <w:sz w:val="20"/>
      <w:szCs w:val="20"/>
      <w:lang w:eastAsia="ru-RU"/>
    </w:rPr>
  </w:style>
  <w:style w:type="numbering" w:customStyle="1" w:styleId="abcd">
    <w:name w:val="abcd"/>
    <w:rsid w:val="005442E8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9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81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19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19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19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0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20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20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0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0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08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  <w:divsChild>
            <w:div w:id="207192822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  <w:div w:id="20719282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21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21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1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1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21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1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20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207192822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2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2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2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25">
          <w:marLeft w:val="0"/>
          <w:marRight w:val="0"/>
          <w:marTop w:val="10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2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928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abs-org.ru/wp-content/uploads/1-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7</Pages>
  <Words>933</Words>
  <Characters>5322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A3306</cp:lastModifiedBy>
  <cp:revision>3</cp:revision>
  <dcterms:created xsi:type="dcterms:W3CDTF">2019-09-04T09:40:00Z</dcterms:created>
  <dcterms:modified xsi:type="dcterms:W3CDTF">2019-09-04T15:18:00Z</dcterms:modified>
</cp:coreProperties>
</file>